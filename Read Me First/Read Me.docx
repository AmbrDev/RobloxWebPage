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0920" w14:textId="59EE87AD" w:rsidR="004418F4" w:rsidRPr="00F67DCC" w:rsidRDefault="000717BD" w:rsidP="004418F4">
      <w:pPr>
        <w:pStyle w:val="Sinespaciado"/>
        <w:rPr>
          <w:noProof/>
          <w:sz w:val="4"/>
          <w:szCs w:val="4"/>
        </w:rPr>
      </w:pPr>
      <w:r w:rsidRPr="00F67DCC">
        <w:rPr>
          <w:noProof/>
          <w:sz w:val="4"/>
          <w:szCs w:val="4"/>
          <w:lang w:bidi="es-ES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09D39837" wp14:editId="3AD75C46">
                <wp:simplePos x="0" y="0"/>
                <wp:positionH relativeFrom="margin">
                  <wp:align>left</wp:align>
                </wp:positionH>
                <wp:positionV relativeFrom="paragraph">
                  <wp:posOffset>-504825</wp:posOffset>
                </wp:positionV>
                <wp:extent cx="6667508" cy="7233789"/>
                <wp:effectExtent l="0" t="0" r="0" b="81915"/>
                <wp:wrapNone/>
                <wp:docPr id="8" name="Grupo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8" cy="7233789"/>
                          <a:chOff x="-8" y="0"/>
                          <a:chExt cx="6667780" cy="7218502"/>
                        </a:xfrm>
                      </wpg:grpSpPr>
                      <wpg:grpSp>
                        <wpg:cNvPr id="4" name="Grupo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Conector recto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8" y="2819807"/>
                            <a:ext cx="6667559" cy="4911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667772" cy="2729858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lecha: Pentágono 12">
                          <a:extLst>
                            <a:ext uri="{FF2B5EF4-FFF2-40B4-BE49-F238E27FC236}">
                              <a16:creationId xmlns:a16="http://schemas.microsoft.com/office/drawing/2014/main" id="{BD12C60C-9B3B-4845-9304-94E8868D863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1" y="2819807"/>
                            <a:ext cx="1165273" cy="494906"/>
                          </a:xfrm>
                          <a:prstGeom prst="homePlate">
                            <a:avLst>
                              <a:gd name="adj" fmla="val 26621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2F4766" w14:textId="77777777" w:rsidR="002A1985" w:rsidRPr="00112D43" w:rsidRDefault="00763866" w:rsidP="005419E8">
                              <w:pPr>
                                <w:rPr>
                                  <w:color w:val="008000" w:themeColor="accent3" w:themeShade="80"/>
                                </w:rPr>
                              </w:pPr>
                              <w:r w:rsidRPr="00CB75D4">
                                <w:rPr>
                                  <w:noProof/>
                                  <w:color w:val="D9D9D9" w:themeColor="background1" w:themeShade="D9"/>
                                </w:rPr>
                                <w:t>Github Repo</w:t>
                              </w:r>
                              <w:r w:rsidR="000717BD">
                                <w:rPr>
                                  <w:noProof/>
                                  <w:color w:val="D9D9D9" w:themeColor="background1" w:themeShade="D9"/>
                                </w:rPr>
                                <w:t>sitory</w:t>
                              </w:r>
                            </w:p>
                          </w:txbxContent>
                        </wps:txbx>
                        <wps:bodyPr rot="0" spcFirstLastPara="0" vert="horz" wrap="square" lIns="252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39837" id="Grupo 8" o:spid="_x0000_s1026" style="position:absolute;margin-left:0;margin-top:-39.75pt;width:525pt;height:569.6pt;z-index:-251679744;mso-position-horizontal:left;mso-position-horizontal-relative:margin;mso-width-relative:margin;mso-height-relative:margin" coordorigin="" coordsize="66677,7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i1jwUAABsaAAAOAAAAZHJzL2Uyb0RvYy54bWzsWdty2zYQfe9M/wHD90YkxavGcsbj1G5n&#10;nFQTp5NniAQpNiTAgpAl92/yLfmx7gIkRcp2nMiXmaZ+kQjitrs4uzi7PHq9rUpyxWRTCD63nFe2&#10;RRhPRFrwfG79+eHsl8gijaI8paXgbG5ds8Z6ffzzT0ebesZcsRJlyiSBRXgz29Rza6VUPZtMmmTF&#10;Ktq8EjXj0JkJWVEFTZlPUkk3sHpVTlzbDiYbIdNaioQ1Dbx9YzqtY71+lrFE/ZFlDVOknFsgm9K/&#10;Uv8u8XdyfERnuaT1qkhaMegBUlS04LBpv9QbqihZy+LGUlWRSNGITL1KRDURWVYkTOsA2jj2njbn&#10;UqxrrUs+2+R1byYw7Z6dDl42eXe1kKRI5xYcFKcVHNG5XNeCRGiaTZ3PYMS5rC/rhWxf5KaF2m4z&#10;WeE/6EG22qjXvVHZVpEEXgZBEPo2rJ5AX+hOp2EUG7MnKzgbnIcg2U1MVr8OpoYRHJuZ6kS+7eLU&#10;SbfzBAXs5ekbveCtat5YNe8A1VxvGnk2iAJyemHg+vCssdOp6YSxE0SOkdX1/MA2stJZryasEThu&#10;0K8RhWFniE5jJ3CjCLdBjV136oauNtadGoPXNDtgNA8DxuWK1kzjrcFjb63ng1IGGafgwokSkkj8&#10;I9ChIaEHn/KFRCgkW35ZX4jkU4MHtakHndhoAEcdckhWFvVvEDVgyx5DQyP58dTx7WBs6Hga2lMw&#10;IlrIsQPPMSfRW4jOatmocyYqgg9zqyw4KkVn9OqiUQY+3RB8XXKygaXc0IaV8EUjyiI9K8pSNzAS&#10;sdNSkisKMWSZG2nLdfVWpOZdDGDQaAAZdODC4Rqlg5Wgr+StRYwRtDnUdcmMEO9ZBn4I3mA26Bcy&#10;e9AkYVxpg+uVYDROy0DKfmIr/Vjg8cR2PE5lOjp+z+R+ht5ZcNVPrgoupLHdeHe17UTOzPjOAkZv&#10;NMFSpNc6tmiwAJrRe58D1u5dsNYxBmUAH3gsWE8BX1G8ix+973fx44lgHUwxUuGBDbA4gOkLqn8w&#10;VE/vQvX0KYJ15ISe7esbzY8jP3T2b8UgjKOwDdaxHQY6mD80Vr+AGv15HGnHcf4HA3VP4PYZSEvl&#10;HjdUe45nhyZU+5EdOIHeBW7MlpZ6nhsBkDUDAUYaO2OK9kJARoxpDMz/BgHZ5RXPREYgRBqK/R6Y&#10;9ZfPPF+XgujsoOUhmH/pW9xwa8LF6YrynJ00NcxA0jig22YwzhzSbZzeJmptwuVGThzZbRLSoVvn&#10;a35s4O3FDgzRa3c51w14YzKgGcYd/PpJiIdh03TGBRJ1Q+q/kV+7txHVDqXaxiuaMkOMkNnfTu1L&#10;fhsF/wbu/tweUPZZwz0UnEhhyiNNnZwVkDpd0EYtqIR6CARDqPFA70rIfyyygXrJ3Gr+XlPJLFL+&#10;ziHvjB3Pg2FKNzw/dKEhhz3LYQ9fV6cC0ilILWE3/YjjVdk9ZlJUH6G0c4K7QhflCew9txIlu8ap&#10;MnUcKA4l7ORED4OiSk3VBaSgSZdIYar3YfuRyrrNBxUg/Z3oct0baaEZizjg4mStRFbonBG9yaQq&#10;bQrzfJkK+OLN4KDvnEFwABfYd/hb82uw5a7UMvT5MISESJcdoOYQ+U/o9OmnLikchQZ034Mcust7&#10;Zb7EPN2gAmpkoGpX47s3Z/763Pt99uvzD6Bj3+G2O68Zekl3HzwfTp0+oz4rWbKiM7KAmsWXz7ng&#10;gkBnC1HIqh/5NoMoguWy224zxwl8N4SkCJHtxV5sykl3ZyArUbFFSdWgZISwzNPWB2n6l0WyqoSo&#10;CAUh4gaB26FZ33+67jMsL40wvkfad+WR0aiDPeHlatNFpGZXXVLb5bbFnYneD7vlXB8+OkBc+Z9d&#10;c5oPwxcIDe72awl+4hi29bW4+6Zz/C8AAAD//wMAUEsDBBQABgAIAAAAIQCGCIIR4AAAAAoBAAAP&#10;AAAAZHJzL2Rvd25yZXYueG1sTI9BT8JAEIXvJv6HzZh4g91qKlK6JYSoJ2ICmBhuQzu0Dd3Zpru0&#10;5d+7eNHbzLyXN99Ll6NpRE+dqy1riKYKBHFui5pLDV/798krCOeRC2wsk4YrOVhm93cpJoUdeEv9&#10;zpcihLBLUEPlfZtI6fKKDLqpbYmDdrKdQR/WrpRFh0MIN418UupFGqw5fKiwpXVF+Xl3MRo+BhxW&#10;z9Fbvzmf1tfDPv783kSk9ePDuFqA8DT6PzPc8AM6ZIHpaC9cONFoCEW8hslsHoO4ySpW4XT8neYz&#10;kFkq/1fIfgAAAP//AwBQSwECLQAUAAYACAAAACEAtoM4kv4AAADhAQAAEwAAAAAAAAAAAAAAAAAA&#10;AAAAW0NvbnRlbnRfVHlwZXNdLnhtbFBLAQItABQABgAIAAAAIQA4/SH/1gAAAJQBAAALAAAAAAAA&#10;AAAAAAAAAC8BAABfcmVscy8ucmVsc1BLAQItABQABgAIAAAAIQCwaMi1jwUAABsaAAAOAAAAAAAA&#10;AAAAAAAAAC4CAABkcnMvZTJvRG9jLnhtbFBLAQItABQABgAIAAAAIQCGCIIR4AAAAAoBAAAPAAAA&#10;AAAAAAAAAAAAAOkHAABkcnMvZG93bnJldi54bWxQSwUGAAAAAAQABADzAAAA9ggAAAAA&#10;">
                <v:group id="Grupo 4" o:spid="_x0000_s1027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Conector recto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Conector recto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Conector recto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Conector recto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ángulo 7" o:spid="_x0000_s1032" style="position:absolute;top:28198;width:66675;height:4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ángulo 9" o:spid="_x0000_s1033" style="position:absolute;width:66677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DksvQAAANoAAAAPAAAAZHJzL2Rvd25yZXYueG1sRI/NCsIw&#10;EITvgu8QVvAimiooWo0igqBHfw4el2Ztqs2mNFHr2xtB8DjMzDfMYtXYUjyp9oVjBcNBAoI4c7rg&#10;XMH5tO1PQfiArLF0TAre5GG1bLcWmGr34gM9jyEXEcI+RQUmhCqV0meGLPqBq4ijd3W1xRBlnUtd&#10;4yvCbSlHSTKRFguOCwYr2hjK7seHVcAHyzNT0SncH76n9zc3Gp8vSnU7zXoOIlAT/uFfe6cVzOB7&#10;Jd4AufwAAAD//wMAUEsBAi0AFAAGAAgAAAAhANvh9svuAAAAhQEAABMAAAAAAAAAAAAAAAAAAAAA&#10;AFtDb250ZW50X1R5cGVzXS54bWxQSwECLQAUAAYACAAAACEAWvQsW78AAAAVAQAACwAAAAAAAAAA&#10;AAAAAAAfAQAAX3JlbHMvLnJlbHNQSwECLQAUAAYACAAAACEAF0Q5LL0AAADaAAAADwAAAAAAAAAA&#10;AAAAAAAHAgAAZHJzL2Rvd25yZXYueG1sUEsFBgAAAAADAAMAtwAAAPECAAAAAA==&#10;" fillcolor="black [3200]" stroked="f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12" o:spid="_x0000_s1034" type="#_x0000_t15" style="position:absolute;top:28198;width:11652;height: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iUewAAAANsAAAAPAAAAZHJzL2Rvd25yZXYueG1sRE/NisIw&#10;EL4L+w5hFrxpuqKuVlNZFgURPNj1AYZmbLttJqWJtr69EQRv8/H9znrTm1rcqHWlZQVf4wgEcWZ1&#10;ybmC899utADhPLLG2jIpuJODTfIxWGOsbccnuqU+FyGEXYwKCu+bWEqXFWTQjW1DHLiLbQ36ANtc&#10;6ha7EG5qOYmiuTRYcmgosKHfgrIqvRoF9njC+0xu5eH/PE2p+u7qcpkrNfzsf1YgPPX+LX659zrM&#10;n8Dzl3CATB4AAAD//wMAUEsBAi0AFAAGAAgAAAAhANvh9svuAAAAhQEAABMAAAAAAAAAAAAAAAAA&#10;AAAAAFtDb250ZW50X1R5cGVzXS54bWxQSwECLQAUAAYACAAAACEAWvQsW78AAAAVAQAACwAAAAAA&#10;AAAAAAAAAAAfAQAAX3JlbHMvLnJlbHNQSwECLQAUAAYACAAAACEAfSIlHsAAAADbAAAADwAAAAAA&#10;AAAAAAAAAAAHAgAAZHJzL2Rvd25yZXYueG1sUEsFBgAAAAADAAMAtwAAAPQCAAAAAA==&#10;" adj="19158" fillcolor="black [3213]" stroked="f" strokeweight="1pt">
                  <o:lock v:ext="edit" aspectratio="t"/>
                  <v:textbox inset="7mm">
                    <w:txbxContent>
                      <w:p w14:paraId="6C2F4766" w14:textId="77777777" w:rsidR="002A1985" w:rsidRPr="00112D43" w:rsidRDefault="00763866" w:rsidP="005419E8">
                        <w:pPr>
                          <w:rPr>
                            <w:color w:val="008000" w:themeColor="accent3" w:themeShade="80"/>
                          </w:rPr>
                        </w:pPr>
                        <w:r w:rsidRPr="00CB75D4">
                          <w:rPr>
                            <w:noProof/>
                            <w:color w:val="D9D9D9" w:themeColor="background1" w:themeShade="D9"/>
                          </w:rPr>
                          <w:t>Github Repo</w:t>
                        </w:r>
                        <w:r w:rsidR="000717BD">
                          <w:rPr>
                            <w:noProof/>
                            <w:color w:val="D9D9D9" w:themeColor="background1" w:themeShade="D9"/>
                          </w:rPr>
                          <w:t>sitory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B75D4">
        <w:rPr>
          <w:noProof/>
        </w:rPr>
        <w:drawing>
          <wp:anchor distT="0" distB="0" distL="114300" distR="114300" simplePos="0" relativeHeight="251660288" behindDoc="0" locked="0" layoutInCell="1" allowOverlap="1" wp14:anchorId="731C1E93" wp14:editId="0AF02A8D">
            <wp:simplePos x="0" y="0"/>
            <wp:positionH relativeFrom="margin">
              <wp:posOffset>5721985</wp:posOffset>
            </wp:positionH>
            <wp:positionV relativeFrom="paragraph">
              <wp:posOffset>1298575</wp:posOffset>
            </wp:positionV>
            <wp:extent cx="590550" cy="5905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5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79E28" wp14:editId="1B8ECEEE">
                <wp:simplePos x="0" y="0"/>
                <wp:positionH relativeFrom="margin">
                  <wp:align>right</wp:align>
                </wp:positionH>
                <wp:positionV relativeFrom="paragraph">
                  <wp:posOffset>1066800</wp:posOffset>
                </wp:positionV>
                <wp:extent cx="6648450" cy="3143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FADF8" w14:textId="77777777" w:rsidR="00CB75D4" w:rsidRPr="00CB75D4" w:rsidRDefault="00CB75D4" w:rsidP="00CB75D4">
                            <w:pPr>
                              <w:pStyle w:val="Ttul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75D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MIGUEL CANO SANTANA 1ºDAM</w:t>
                            </w:r>
                          </w:p>
                          <w:p w14:paraId="5781F908" w14:textId="77777777" w:rsidR="00CB75D4" w:rsidRDefault="00CB75D4" w:rsidP="00CB75D4"/>
                          <w:p w14:paraId="303B7E00" w14:textId="77777777" w:rsidR="00CB75D4" w:rsidRDefault="00CB75D4" w:rsidP="00CB75D4"/>
                          <w:p w14:paraId="755D9486" w14:textId="77777777" w:rsidR="00CB75D4" w:rsidRDefault="00CB75D4" w:rsidP="00CB75D4"/>
                          <w:p w14:paraId="2217C04F" w14:textId="77777777" w:rsidR="00CB75D4" w:rsidRPr="00CB75D4" w:rsidRDefault="00CB75D4" w:rsidP="00CB7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79E28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35" type="#_x0000_t202" style="position:absolute;margin-left:472.3pt;margin-top:84pt;width:523.5pt;height:24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KmLQIAAFgEAAAOAAAAZHJzL2Uyb0RvYy54bWysVFFv2jAQfp+0/2D5fQRoYG1EqBgV0yTU&#10;VqJTn41jk0ixz7MNCfv1OzsJZd2epr2Y893l891337G4b1VNTsK6CnROJ6MxJUJzKCp9yOn3l82n&#10;W0qcZ7pgNWiR07Nw9H758cOiMZmYQgl1ISxBEO2yxuS09N5kSeJ4KRRzIzBCY1CCVczj1R6SwrIG&#10;0VWdTMfjedKALYwFLpxD70MXpMuIL6Xg/klKJzypc4q1+XjaeO7DmSwXLDtYZsqK92Wwf6hCsUrj&#10;oxeoB+YZOdrqDyhVcQsOpB9xUAlIWXERe8BuJuN33exKZkTsBclx5kKT+3+w/PH0bElV4OxSSjRT&#10;OKP1kRUWSCGIF60HghGkqTEuw+ydwXzffoEWPxn8Dp2h+1ZaFX6xL4JxJPx8IRmhCEfnfJ7epjMM&#10;cYzdTNKb6SzAJG9fG+v8VwGKBCOnFocYuWWnrfNd6pASHtOwqeo6DrLWvzkQM3iSUHpXYrB8u2+7&#10;jofy91CcsSsLnTyc4ZsKn94y55+ZRT1gtahx/4SHrKHJKfQWJSXYn3/zh3wcE0YpaVBfOXU/jswK&#10;SupvGgd4N0nTIMh4SWefp3ix15H9dUQf1RpQwhPcJsOjGfJ9PZjSgnrFVViFVzHENMe3c+oHc+07&#10;1eMqcbFaxSSUoGF+q3eGB+jAXSD2pX1l1vTsBwk8wqBElr0bQpfbsb46epBVnFDguWO1px/lG2fc&#10;r1rYj+t7zHr7Q1j+AgAA//8DAFBLAwQUAAYACAAAACEAb1pBEdwAAAAJAQAADwAAAGRycy9kb3du&#10;cmV2LnhtbEyPT0/DMAzF70h8h8hI3Fiyaf8odScE4gpiwKTdssZrKxqnarK1fHu8E9ye/azn38s3&#10;o2/VmfrYBEaYTgwo4jK4hiuEz4+XuzWomCw72wYmhB+KsCmur3KbuTDwO523qVISwjGzCHVKXaZ1&#10;LGvyNk5CRyzeMfTeJhn7SrveDhLuWz0zZqm9bVg+1Lajp5rK7+3JI3y9Hve7uXmrnv2iG8JoNPt7&#10;jXh7Mz4+gEo0pr9juOALOhTCdAgndlG1CFIkyXa5FnGxzXwl6oAwm64WoItc/29Q/AIAAP//AwBQ&#10;SwECLQAUAAYACAAAACEAtoM4kv4AAADhAQAAEwAAAAAAAAAAAAAAAAAAAAAAW0NvbnRlbnRfVHlw&#10;ZXNdLnhtbFBLAQItABQABgAIAAAAIQA4/SH/1gAAAJQBAAALAAAAAAAAAAAAAAAAAC8BAABfcmVs&#10;cy8ucmVsc1BLAQItABQABgAIAAAAIQCAQYKmLQIAAFgEAAAOAAAAAAAAAAAAAAAAAC4CAABkcnMv&#10;ZTJvRG9jLnhtbFBLAQItABQABgAIAAAAIQBvWkER3AAAAAkBAAAPAAAAAAAAAAAAAAAAAIcEAABk&#10;cnMvZG93bnJldi54bWxQSwUGAAAAAAQABADzAAAAkAUAAAAA&#10;" filled="f" stroked="f">
                <v:fill o:detectmouseclick="t"/>
                <v:textbox>
                  <w:txbxContent>
                    <w:p w14:paraId="5FBFADF8" w14:textId="77777777" w:rsidR="00CB75D4" w:rsidRPr="00CB75D4" w:rsidRDefault="00CB75D4" w:rsidP="00CB75D4">
                      <w:pPr>
                        <w:pStyle w:val="Ttulo"/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75D4"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MIGUEL CANO SANTANA 1ºDAM</w:t>
                      </w:r>
                    </w:p>
                    <w:p w14:paraId="5781F908" w14:textId="77777777" w:rsidR="00CB75D4" w:rsidRDefault="00CB75D4" w:rsidP="00CB75D4"/>
                    <w:p w14:paraId="303B7E00" w14:textId="77777777" w:rsidR="00CB75D4" w:rsidRDefault="00CB75D4" w:rsidP="00CB75D4"/>
                    <w:p w14:paraId="755D9486" w14:textId="77777777" w:rsidR="00CB75D4" w:rsidRDefault="00CB75D4" w:rsidP="00CB75D4"/>
                    <w:p w14:paraId="2217C04F" w14:textId="77777777" w:rsidR="00CB75D4" w:rsidRPr="00CB75D4" w:rsidRDefault="00CB75D4" w:rsidP="00CB75D4"/>
                  </w:txbxContent>
                </v:textbox>
                <w10:wrap anchorx="margin"/>
              </v:shape>
            </w:pict>
          </mc:Fallback>
        </mc:AlternateContent>
      </w:r>
      <w:r w:rsidR="00CB75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78D6E" wp14:editId="213E5D3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33925" cy="1066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5E40E" w14:textId="77777777" w:rsidR="00CB75D4" w:rsidRDefault="00CB75D4" w:rsidP="00CB75D4">
                            <w:pPr>
                              <w:pStyle w:val="Ttul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75D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ROBLOX BOOTSTRAP WEB</w:t>
                            </w:r>
                          </w:p>
                          <w:p w14:paraId="30DAAF66" w14:textId="77777777" w:rsidR="00CB75D4" w:rsidRDefault="00CB75D4" w:rsidP="00CB75D4"/>
                          <w:p w14:paraId="5087AC61" w14:textId="77777777" w:rsidR="00CB75D4" w:rsidRDefault="00CB75D4" w:rsidP="00CB75D4"/>
                          <w:p w14:paraId="7FECD449" w14:textId="77777777" w:rsidR="00CB75D4" w:rsidRDefault="00CB75D4" w:rsidP="00CB75D4"/>
                          <w:p w14:paraId="3B98E690" w14:textId="77777777" w:rsidR="00CB75D4" w:rsidRPr="00CB75D4" w:rsidRDefault="00CB75D4" w:rsidP="00CB7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8D6E" id="Cuadro de texto 13" o:spid="_x0000_s1036" type="#_x0000_t202" style="position:absolute;margin-left:0;margin-top:0;width:372.75pt;height:8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bJMQIAAFkEAAAOAAAAZHJzL2Uyb0RvYy54bWysVE1v2zAMvQ/YfxB0b+x8NG2NOEWWIsOA&#10;oC2QDj0rshQbsERNUmJnv36UHKdpt9PQi0KRNEW+95jZfatqchDWVaBzOhyklAjNoaj0Lqc/X1ZX&#10;t5Q4z3TBatAip0fh6P3865dZYzIxghLqQliCRbTLGpPT0nuTJYnjpVDMDcAIjUEJVjGPV7tLCssa&#10;rK7qZJSm06QBWxgLXDiH3ocuSOexvpSC+ycpnfCkzin25uNp47kNZzKfsWxnmSkrfmqD/UcXilUa&#10;Hz2XemCekb2t/iqlKm7BgfQDDioBKSsu4gw4zTD9MM2mZEbEWRAcZ84wuc8ryx8Pz5ZUBXI3pkQz&#10;hRwt96ywQApBvGg9EIwgTI1xGWZvDOb79hu0+Envd+gM07fSqvCLcxGMI+DHM8hYinB0Tm7G47vR&#10;NSUcY8N0Or1NIw3J2+fGOv9dgCLByKlFFiO47LB2HlvB1D4lvKZhVdV1ZLLW7xyYGDxJ6L3rMVi+&#10;3bZx5FHf/xaKI45lodOHM3xV4dNr5vwzsygInARF7p/wkDU0OYWTRUkJ9ve//CEfecIoJQ0KLKfu&#10;155ZQUn9QyODd8PJJCgyXibXNyO82MvI9jKi92oJqOEhrpPh0Qz5vu5NaUG94i4swqsYYprj2zn1&#10;vbn0nexxl7hYLGISatAwv9Ybw0PpgF0A9qV9Zdac0A8aeIReiiz7QEKX26G+2HuQVWQo4NyheoIf&#10;9RuJO+1aWJDLe8x6+0eY/wEAAP//AwBQSwMEFAAGAAgAAAAhAIz10hraAAAABQEAAA8AAABkcnMv&#10;ZG93bnJldi54bWxMj0FLw0AQhe+C/2EZwZudVZpaYzZFFK+KVQu9bbPTJJidDdltE/+9o5d6eTC8&#10;x3vfFKvJd+pIQ2wDG7ieaVDEVXAt1wY+3p+vlqBisuxsF5gMfFOEVXl+VtjchZHf6LhOtZISjrk1&#10;0KTU54ixasjbOAs9sXj7MHib5BxqdIMdpdx3eKP1Ar1tWRYa29NjQ9XX+uANfL7st5u5fq2ffNaP&#10;YdLI/g6NubyYHu5BJZrSKQy/+IIOpTDtwoFdVJ0BeST9qXi38ywDtZPQYqkBywL/05c/AAAA//8D&#10;AFBLAQItABQABgAIAAAAIQC2gziS/gAAAOEBAAATAAAAAAAAAAAAAAAAAAAAAABbQ29udGVudF9U&#10;eXBlc10ueG1sUEsBAi0AFAAGAAgAAAAhADj9If/WAAAAlAEAAAsAAAAAAAAAAAAAAAAALwEAAF9y&#10;ZWxzLy5yZWxzUEsBAi0AFAAGAAgAAAAhAEGo5skxAgAAWQQAAA4AAAAAAAAAAAAAAAAALgIAAGRy&#10;cy9lMm9Eb2MueG1sUEsBAi0AFAAGAAgAAAAhAIz10hraAAAABQEAAA8AAAAAAAAAAAAAAAAAiwQA&#10;AGRycy9kb3ducmV2LnhtbFBLBQYAAAAABAAEAPMAAACSBQAAAAA=&#10;" filled="f" stroked="f">
                <v:fill o:detectmouseclick="t"/>
                <v:textbox>
                  <w:txbxContent>
                    <w:p w14:paraId="2615E40E" w14:textId="77777777" w:rsidR="00CB75D4" w:rsidRDefault="00CB75D4" w:rsidP="00CB75D4">
                      <w:pPr>
                        <w:pStyle w:val="Ttulo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75D4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ROBLOX BOOTSTRAP WEB</w:t>
                      </w:r>
                    </w:p>
                    <w:p w14:paraId="30DAAF66" w14:textId="77777777" w:rsidR="00CB75D4" w:rsidRDefault="00CB75D4" w:rsidP="00CB75D4"/>
                    <w:p w14:paraId="5087AC61" w14:textId="77777777" w:rsidR="00CB75D4" w:rsidRDefault="00CB75D4" w:rsidP="00CB75D4"/>
                    <w:p w14:paraId="7FECD449" w14:textId="77777777" w:rsidR="00CB75D4" w:rsidRDefault="00CB75D4" w:rsidP="00CB75D4"/>
                    <w:p w14:paraId="3B98E690" w14:textId="77777777" w:rsidR="00CB75D4" w:rsidRPr="00CB75D4" w:rsidRDefault="00CB75D4" w:rsidP="00CB75D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"/>
        <w:gridCol w:w="34"/>
        <w:gridCol w:w="5110"/>
        <w:gridCol w:w="303"/>
        <w:gridCol w:w="3772"/>
        <w:gridCol w:w="1025"/>
      </w:tblGrid>
      <w:tr w:rsidR="00F604E6" w:rsidRPr="00F67DCC" w14:paraId="09A0D1AC" w14:textId="77777777" w:rsidTr="006A3C9C">
        <w:trPr>
          <w:trHeight w:val="590"/>
        </w:trPr>
        <w:tc>
          <w:tcPr>
            <w:tcW w:w="5669" w:type="dxa"/>
            <w:gridSpan w:val="4"/>
            <w:vMerge w:val="restart"/>
          </w:tcPr>
          <w:p w14:paraId="5AB5C713" w14:textId="60FC8825" w:rsidR="004418F4" w:rsidRPr="00CB75D4" w:rsidRDefault="004418F4" w:rsidP="00CB75D4">
            <w:pPr>
              <w:pStyle w:val="Ttulo"/>
              <w:rPr>
                <w:noProof/>
                <w:color w:val="D9D9D9" w:themeColor="background1" w:themeShade="D9"/>
                <w:sz w:val="96"/>
                <w:szCs w:val="96"/>
              </w:rPr>
            </w:pPr>
          </w:p>
        </w:tc>
        <w:tc>
          <w:tcPr>
            <w:tcW w:w="3772" w:type="dxa"/>
            <w:vAlign w:val="center"/>
          </w:tcPr>
          <w:p w14:paraId="0AA309A9" w14:textId="73D17275" w:rsidR="004418F4" w:rsidRPr="00F67DCC" w:rsidRDefault="004418F4" w:rsidP="004418F4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2BB63F22" w14:textId="003378BC" w:rsidR="004418F4" w:rsidRPr="00F67DCC" w:rsidRDefault="004418F4" w:rsidP="004418F4">
            <w:pPr>
              <w:pStyle w:val="Contacto"/>
              <w:jc w:val="left"/>
              <w:rPr>
                <w:noProof/>
              </w:rPr>
            </w:pPr>
          </w:p>
        </w:tc>
      </w:tr>
      <w:tr w:rsidR="00F604E6" w:rsidRPr="00F67DCC" w14:paraId="51874819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7998708C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6822AC7C" w14:textId="433C6F62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153FF42E" w14:textId="7060733F"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</w:p>
        </w:tc>
      </w:tr>
      <w:tr w:rsidR="00F604E6" w:rsidRPr="00F67DCC" w14:paraId="54D9858E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4DE5DA8C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05FE032E" w14:textId="494F3A19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7CCCB8C6" w14:textId="77777777"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</w:p>
        </w:tc>
      </w:tr>
      <w:tr w:rsidR="00F604E6" w:rsidRPr="00F67DCC" w14:paraId="33DB78F3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37E57BB8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79C8013B" w14:textId="6478D6E4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08E427E7" w14:textId="2EB91430" w:rsidR="00AB1F09" w:rsidRPr="004C0C92" w:rsidRDefault="00AB1F09" w:rsidP="00AB1F09">
            <w:pPr>
              <w:pStyle w:val="Contacto"/>
              <w:jc w:val="left"/>
              <w:rPr>
                <w:noProof/>
                <w:color w:val="000000" w:themeColor="text1"/>
              </w:rPr>
            </w:pPr>
          </w:p>
        </w:tc>
      </w:tr>
      <w:tr w:rsidR="00F604E6" w:rsidRPr="00F67DCC" w14:paraId="4BCACD2E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05BBC651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0FB3C235" w14:textId="310E2C03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7E2E283E" w14:textId="39AC7416"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</w:p>
        </w:tc>
      </w:tr>
      <w:tr w:rsidR="00F604E6" w:rsidRPr="00F67DCC" w14:paraId="58C13D72" w14:textId="77777777" w:rsidTr="006A3C9C">
        <w:trPr>
          <w:trHeight w:val="590"/>
        </w:trPr>
        <w:tc>
          <w:tcPr>
            <w:tcW w:w="5669" w:type="dxa"/>
            <w:gridSpan w:val="4"/>
            <w:vMerge/>
          </w:tcPr>
          <w:p w14:paraId="3E2E44E3" w14:textId="77777777"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3772" w:type="dxa"/>
            <w:vAlign w:val="center"/>
          </w:tcPr>
          <w:p w14:paraId="101596E1" w14:textId="38188B3A" w:rsidR="00AB1F09" w:rsidRPr="00F67DCC" w:rsidRDefault="00AB1F09" w:rsidP="00551B4B">
            <w:pPr>
              <w:pStyle w:val="Contacto"/>
              <w:rPr>
                <w:noProof/>
              </w:rPr>
            </w:pPr>
          </w:p>
        </w:tc>
        <w:tc>
          <w:tcPr>
            <w:tcW w:w="1025" w:type="dxa"/>
            <w:vAlign w:val="center"/>
          </w:tcPr>
          <w:p w14:paraId="2749E41F" w14:textId="77777777"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</w:p>
        </w:tc>
      </w:tr>
      <w:tr w:rsidR="00F64945" w:rsidRPr="00F67DCC" w14:paraId="43457B49" w14:textId="77777777" w:rsidTr="006A3C9C">
        <w:trPr>
          <w:trHeight w:val="900"/>
        </w:trPr>
        <w:tc>
          <w:tcPr>
            <w:tcW w:w="222" w:type="dxa"/>
            <w:vAlign w:val="center"/>
          </w:tcPr>
          <w:p w14:paraId="085F237F" w14:textId="203C7C05" w:rsidR="004418F4" w:rsidRPr="00CB75D4" w:rsidRDefault="004418F4" w:rsidP="00551B4B">
            <w:pPr>
              <w:pStyle w:val="NormalAlt"/>
              <w:spacing w:before="160"/>
              <w:rPr>
                <w:noProof/>
                <w:color w:val="262626" w:themeColor="text1" w:themeTint="D9"/>
              </w:rPr>
            </w:pPr>
          </w:p>
        </w:tc>
        <w:tc>
          <w:tcPr>
            <w:tcW w:w="9219" w:type="dxa"/>
            <w:gridSpan w:val="4"/>
            <w:vAlign w:val="center"/>
          </w:tcPr>
          <w:p w14:paraId="44E173E3" w14:textId="6FF39357" w:rsidR="004418F4" w:rsidRPr="00CB75D4" w:rsidRDefault="004C0C92" w:rsidP="00E83D12">
            <w:pPr>
              <w:pStyle w:val="Lema"/>
              <w:rPr>
                <w:noProof/>
                <w:color w:val="262626" w:themeColor="text1" w:themeTint="D9"/>
              </w:rPr>
            </w:pPr>
            <w:r w:rsidRPr="00CB75D4">
              <w:rPr>
                <w:noProof/>
                <w:color w:val="262626" w:themeColor="text1" w:themeTint="D9"/>
              </w:rPr>
              <w:t xml:space="preserve">                </w:t>
            </w:r>
            <w:r w:rsidR="006A3C9C">
              <w:rPr>
                <w:noProof/>
                <w:color w:val="262626" w:themeColor="text1" w:themeTint="D9"/>
              </w:rPr>
              <w:t xml:space="preserve">                 </w:t>
            </w:r>
            <w:r w:rsidRPr="00CB75D4">
              <w:rPr>
                <w:noProof/>
                <w:color w:val="262626" w:themeColor="text1" w:themeTint="D9"/>
              </w:rPr>
              <w:t xml:space="preserve">    </w:t>
            </w:r>
            <w:r w:rsidRPr="00CB75D4">
              <w:rPr>
                <w:noProof/>
                <w:color w:val="262626" w:themeColor="text1" w:themeTint="D9"/>
              </w:rPr>
              <w:t>https://github.com/miguelcanosantana/RobloxWebPage</w:t>
            </w:r>
          </w:p>
        </w:tc>
        <w:tc>
          <w:tcPr>
            <w:tcW w:w="1025" w:type="dxa"/>
            <w:vAlign w:val="center"/>
          </w:tcPr>
          <w:p w14:paraId="1827A083" w14:textId="77777777" w:rsidR="004418F4" w:rsidRPr="00F67DCC" w:rsidRDefault="004418F4" w:rsidP="005419E8">
            <w:pPr>
              <w:rPr>
                <w:noProof/>
              </w:rPr>
            </w:pPr>
          </w:p>
        </w:tc>
      </w:tr>
      <w:tr w:rsidR="00F604E6" w:rsidRPr="00F67DCC" w14:paraId="66E88C34" w14:textId="77777777" w:rsidTr="006A3C9C">
        <w:trPr>
          <w:trHeight w:val="288"/>
        </w:trPr>
        <w:tc>
          <w:tcPr>
            <w:tcW w:w="256" w:type="dxa"/>
            <w:gridSpan w:val="2"/>
            <w:tcMar>
              <w:left w:w="115" w:type="dxa"/>
              <w:right w:w="115" w:type="dxa"/>
            </w:tcMar>
          </w:tcPr>
          <w:p w14:paraId="5B97741D" w14:textId="6903446F" w:rsidR="00E83D12" w:rsidRPr="00CB75D4" w:rsidRDefault="00E83D12" w:rsidP="00E83D12">
            <w:pPr>
              <w:pStyle w:val="Sinespaciado"/>
              <w:rPr>
                <w:noProof/>
                <w:color w:val="262626" w:themeColor="text1" w:themeTint="D9"/>
                <w:sz w:val="4"/>
                <w:szCs w:val="4"/>
              </w:rPr>
            </w:pPr>
          </w:p>
        </w:tc>
        <w:tc>
          <w:tcPr>
            <w:tcW w:w="511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5C4E5925" w14:textId="6101CDEE" w:rsidR="00E83D12" w:rsidRPr="00CB75D4" w:rsidRDefault="00E83D12" w:rsidP="00E83D12">
            <w:pPr>
              <w:pStyle w:val="Sinespaciado"/>
              <w:rPr>
                <w:noProof/>
                <w:color w:val="262626" w:themeColor="text1" w:themeTint="D9"/>
                <w:sz w:val="4"/>
                <w:szCs w:val="4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44BECDC3" w14:textId="7870F357" w:rsidR="00E83D12" w:rsidRPr="00CB75D4" w:rsidRDefault="008D6AA2" w:rsidP="00E83D12">
            <w:pPr>
              <w:pStyle w:val="Sinespaciado"/>
              <w:rPr>
                <w:noProof/>
                <w:color w:val="262626" w:themeColor="text1" w:themeTint="D9"/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bidi="es-ES"/>
              </w:rPr>
              <mc:AlternateContent>
                <mc:Choice Requires="am3d">
                  <w:drawing>
                    <wp:anchor distT="0" distB="0" distL="114300" distR="114300" simplePos="0" relativeHeight="251673600" behindDoc="0" locked="0" layoutInCell="1" allowOverlap="1" wp14:anchorId="4C4C3690" wp14:editId="240735C3">
                      <wp:simplePos x="0" y="0"/>
                      <wp:positionH relativeFrom="column">
                        <wp:posOffset>277921</wp:posOffset>
                      </wp:positionH>
                      <wp:positionV relativeFrom="paragraph">
                        <wp:posOffset>95510</wp:posOffset>
                      </wp:positionV>
                      <wp:extent cx="477937" cy="1011034"/>
                      <wp:effectExtent l="0" t="0" r="0" b="0"/>
                      <wp:wrapNone/>
                      <wp:docPr id="25" name="Modelo 3D 25" descr="Teléfono móv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drawing/2017/model3d">
                          <am3d:model3d r:embed="rId12">
                            <am3d:spPr>
                              <a:xfrm>
                                <a:off x="0" y="0"/>
                                <a:ext cx="477937" cy="1011034"/>
                              </a:xfrm>
                              <a:prstGeom prst="rect">
                                <a:avLst/>
                              </a:prstGeom>
                            </am3d:spPr>
                            <am3d:camera>
                              <am3d:pos x="0" y="0" z="52500700"/>
                              <am3d:up dx="0" dy="36000000" dz="0"/>
                              <am3d:lookAt x="0" y="0" z="0"/>
                              <am3d:perspective fov="2700000"/>
                            </am3d:camera>
                            <am3d:trans>
                              <am3d:meterPerModelUnit n="32307497" d="1000000"/>
                              <am3d:preTrans dx="-44610" dy="-17992235" dz="888902"/>
                              <am3d:scale>
                                <am3d:sx n="1000000" d="1000000"/>
                                <am3d:sy n="1000000" d="1000000"/>
                                <am3d:sz n="1000000" d="1000000"/>
                              </am3d:scale>
                              <am3d:rot ax="10611091" ay="-910282" az="-10750511"/>
                              <am3d:postTrans dx="0" dy="0" dz="0"/>
                            </am3d:trans>
                            <am3d:raster rName="Office3DRenderer" rVer="16.0.8326">
                              <am3d:blip r:embed="rId13"/>
                            </am3d:raster>
                            <am3d:objViewport viewportSz="1127464"/>
                            <am3d:ambientLight>
                              <am3d:clr>
                                <a:scrgbClr r="50000" g="50000" b="50000"/>
                              </am3d:clr>
                              <am3d:illuminance n="500000" d="1000000"/>
                            </am3d:ambientLight>
                            <am3d:ptLight rad="0">
                              <am3d:clr>
                                <a:scrgbClr r="100000" g="75000" b="50000"/>
                              </am3d:clr>
                              <am3d:intensity n="9765625" d="1000000"/>
                              <am3d:pos x="21959998" y="70920001" z="16344003"/>
                            </am3d:ptLight>
                            <am3d:ptLight rad="0">
                              <am3d:clr>
                                <a:scrgbClr r="40000" g="60000" b="95000"/>
                              </am3d:clr>
                              <am3d:intensity n="12250000" d="1000000"/>
                              <am3d:pos x="-37964106" y="51130435" z="57631972"/>
                            </am3d:ptLight>
                            <am3d:ptLight rad="0">
                              <am3d:clr>
                                <a:scrgbClr r="86837" g="72700" b="100000"/>
                              </am3d:clr>
                              <am3d:intensity n="3125000" d="1000000"/>
                              <am3d:pos x="-37739122" y="58056624" z="-34769649"/>
                            </am3d:ptLight>
                          </am3d:model3d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73600" behindDoc="0" locked="0" layoutInCell="1" allowOverlap="1" wp14:anchorId="4C4C3690" wp14:editId="240735C3">
                      <wp:simplePos x="0" y="0"/>
                      <wp:positionH relativeFrom="column">
                        <wp:posOffset>277921</wp:posOffset>
                      </wp:positionH>
                      <wp:positionV relativeFrom="paragraph">
                        <wp:posOffset>95510</wp:posOffset>
                      </wp:positionV>
                      <wp:extent cx="477937" cy="1011034"/>
                      <wp:effectExtent l="0" t="0" r="0" b="0"/>
                      <wp:wrapNone/>
                      <wp:docPr id="25" name="Modelo 3D 25" descr="Teléfono móvil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Modelo 3D 25" descr="Teléfono móvil"/>
                              <pic:cNvPicPr>
                                <a:picLocks noGrp="1" noRot="1" noChangeAspect="1" noMove="1" noResize="1" noEditPoints="1" noAdjustHandles="1" noChangeArrowheads="1" noChangeShapeType="1" noCrop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7520" cy="10109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F604E6" w:rsidRPr="00F67DCC" w14:paraId="202A0685" w14:textId="77777777" w:rsidTr="006A3C9C">
        <w:trPr>
          <w:trHeight w:val="1692"/>
        </w:trPr>
        <w:tc>
          <w:tcPr>
            <w:tcW w:w="256" w:type="dxa"/>
            <w:gridSpan w:val="2"/>
            <w:tcMar>
              <w:left w:w="115" w:type="dxa"/>
              <w:right w:w="115" w:type="dxa"/>
            </w:tcMar>
          </w:tcPr>
          <w:p w14:paraId="025782FB" w14:textId="011B0351" w:rsidR="00E83D12" w:rsidRPr="00CB75D4" w:rsidRDefault="00E83D12" w:rsidP="00E83D12">
            <w:pPr>
              <w:pStyle w:val="Sinespaciado"/>
              <w:rPr>
                <w:noProof/>
                <w:color w:val="262626" w:themeColor="text1" w:themeTint="D9"/>
              </w:rPr>
            </w:pPr>
          </w:p>
          <w:p w14:paraId="724893B9" w14:textId="591D1C01" w:rsidR="00A86CBD" w:rsidRPr="00CB75D4" w:rsidRDefault="00A86CBD" w:rsidP="00E83D12">
            <w:pPr>
              <w:pStyle w:val="Nota"/>
              <w:rPr>
                <w:noProof/>
                <w:color w:val="262626" w:themeColor="text1" w:themeTint="D9"/>
              </w:rPr>
            </w:pPr>
          </w:p>
        </w:tc>
        <w:tc>
          <w:tcPr>
            <w:tcW w:w="511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6558176B" w14:textId="2E23E63B" w:rsidR="00A86CBD" w:rsidRPr="00CB75D4" w:rsidRDefault="00E23A98" w:rsidP="005419E8">
            <w:pPr>
              <w:pStyle w:val="Ttulo1"/>
              <w:rPr>
                <w:noProof/>
                <w:color w:val="262626" w:themeColor="text1" w:themeTint="D9"/>
                <w:sz w:val="22"/>
                <w:szCs w:val="22"/>
              </w:rPr>
            </w:pPr>
            <w:r w:rsidRPr="00CB75D4">
              <w:rPr>
                <w:noProof/>
                <w:color w:val="262626" w:themeColor="text1" w:themeTint="D9"/>
                <w:sz w:val="22"/>
                <w:szCs w:val="22"/>
              </w:rPr>
              <w:t>Website made with a Roblox Theme using lastest Bootstrap Version (</w:t>
            </w:r>
            <w:r w:rsidRPr="00CB75D4">
              <w:rPr>
                <w:noProof/>
                <w:color w:val="262626" w:themeColor="text1" w:themeTint="D9"/>
                <w:sz w:val="22"/>
                <w:szCs w:val="22"/>
              </w:rPr>
              <w:t>v4.4.1</w:t>
            </w:r>
            <w:r w:rsidRPr="00CB75D4">
              <w:rPr>
                <w:noProof/>
                <w:color w:val="262626" w:themeColor="text1" w:themeTint="D9"/>
                <w:sz w:val="22"/>
                <w:szCs w:val="22"/>
              </w:rPr>
              <w:t>)</w:t>
            </w:r>
          </w:p>
          <w:p w14:paraId="7F875456" w14:textId="0ED07BDA" w:rsidR="00006EE4" w:rsidRPr="00CB75D4" w:rsidRDefault="006A3C9C" w:rsidP="00A86CBD">
            <w:pPr>
              <w:pStyle w:val="Biografa"/>
              <w:rPr>
                <w:noProof/>
                <w:color w:val="262626" w:themeColor="text1" w:themeTint="D9"/>
              </w:rPr>
            </w:pPr>
            <w:r w:rsidRPr="00CB75D4">
              <w:rPr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44DCEED" wp14:editId="629DED65">
                      <wp:simplePos x="0" y="0"/>
                      <wp:positionH relativeFrom="margin">
                        <wp:posOffset>-34290</wp:posOffset>
                      </wp:positionH>
                      <wp:positionV relativeFrom="paragraph">
                        <wp:posOffset>282575</wp:posOffset>
                      </wp:positionV>
                      <wp:extent cx="2962275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22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4A4369" w14:textId="77777777" w:rsidR="00CB75D4" w:rsidRPr="00CB75D4" w:rsidRDefault="00CB75D4" w:rsidP="00CB75D4">
                                  <w:pPr>
                                    <w:pStyle w:val="Ttulo1"/>
                                    <w:tabs>
                                      <w:tab w:val="right" w:pos="5744"/>
                                    </w:tabs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>PARTS OF THE PAGE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ab/>
                                  </w:r>
                                </w:p>
                                <w:p w14:paraId="3808D0F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  <w:r w:rsidRPr="00CB75D4">
                                    <w:rPr>
                                      <w:rStyle w:val="nfasis"/>
                                      <w:noProof/>
                                      <w:color w:val="262626" w:themeColor="text1" w:themeTint="D9"/>
                                      <w:lang w:val="es-ES"/>
                                    </w:rPr>
                                    <w:t>H</w:t>
                                  </w:r>
                                  <w:proofErr w:type="spellStart"/>
                                  <w:r w:rsidRPr="00CB75D4">
                                    <w:rPr>
                                      <w:rStyle w:val="nfasis"/>
                                      <w:color w:val="262626" w:themeColor="text1" w:themeTint="D9"/>
                                    </w:rPr>
                                    <w:t>ead</w:t>
                                  </w:r>
                                  <w:proofErr w:type="spellEnd"/>
                                  <w:r w:rsidRPr="00CB75D4">
                                    <w:rPr>
                                      <w:rStyle w:val="nfasis"/>
                                      <w:color w:val="262626" w:themeColor="text1" w:themeTint="D9"/>
                                    </w:rPr>
                                    <w:t>:</w:t>
                                  </w:r>
                                  <w:r w:rsidRPr="00CB75D4">
                                    <w:rPr>
                                      <w:rStyle w:val="nfasis"/>
                                      <w:rFonts w:eastAsiaTheme="minorEastAsia" w:hAnsi="Avenir Next W1G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>Has the link to the Bootstap CSS sheet and JavaScript.</w:t>
                                  </w:r>
                                </w:p>
                                <w:p w14:paraId="4545419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>Also contains the custom styles sheets and fonts.</w:t>
                                  </w:r>
                                </w:p>
                                <w:p w14:paraId="0CF1F7A1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</w:p>
                                <w:p w14:paraId="39B590B0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  <w:r w:rsidRPr="00CB75D4">
                                    <w:rPr>
                                      <w:rStyle w:val="nfasis"/>
                                      <w:noProof/>
                                      <w:color w:val="262626" w:themeColor="text1" w:themeTint="D9"/>
                                      <w:lang w:val="es-ES"/>
                                    </w:rPr>
                                    <w:t>H</w:t>
                                  </w:r>
                                  <w:proofErr w:type="spellStart"/>
                                  <w:r w:rsidRPr="00CB75D4">
                                    <w:rPr>
                                      <w:rStyle w:val="nfasis"/>
                                      <w:color w:val="262626" w:themeColor="text1" w:themeTint="D9"/>
                                    </w:rPr>
                                    <w:t>eader</w:t>
                                  </w:r>
                                  <w:proofErr w:type="spellEnd"/>
                                  <w:r w:rsidRPr="00CB75D4">
                                    <w:rPr>
                                      <w:rStyle w:val="nfasis"/>
                                      <w:color w:val="262626" w:themeColor="text1" w:themeTint="D9"/>
                                    </w:rPr>
                                    <w:t>:</w:t>
                                  </w:r>
                                  <w:r w:rsidRPr="00CB75D4">
                                    <w:rPr>
                                      <w:rStyle w:val="nfasis"/>
                                      <w:rFonts w:eastAsiaTheme="minorEastAsia" w:hAnsi="Avenir Next W1G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</w:rPr>
                                    <w:t>Contains a Bootstrap Navbar with an Acrylic Background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57C886F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262626" w:themeColor="text1" w:themeTint="D9"/>
                                    </w:rPr>
                                  </w:pPr>
                                </w:p>
                                <w:p w14:paraId="158AAB4C" w14:textId="77777777" w:rsidR="00CB75D4" w:rsidRPr="00CB75D4" w:rsidRDefault="00CB75D4" w:rsidP="00CB75D4">
                                  <w:pPr>
                                    <w:pStyle w:val="Prrafodelista"/>
                                    <w:rPr>
                                      <w:noProof/>
                                      <w:color w:val="262626" w:themeColor="text1" w:themeTint="D9"/>
                                      <w:lang w:val="es-ES"/>
                                    </w:rPr>
                                  </w:pPr>
                                  <w:r w:rsidRPr="00CB75D4">
                                    <w:rPr>
                                      <w:rStyle w:val="nfasis"/>
                                      <w:noProof/>
                                      <w:color w:val="262626" w:themeColor="text1" w:themeTint="D9"/>
                                      <w:lang w:val="es-ES"/>
                                    </w:rPr>
                                    <w:t xml:space="preserve">Sections: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Contains the sections of the page:</w:t>
                                  </w:r>
                                </w:p>
                                <w:p w14:paraId="03DA3318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Home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: An Expanded Jumbotron to be seen as a Hero Section. Background by Roblox.com</w:t>
                                  </w:r>
                                </w:p>
                                <w:p w14:paraId="64E6C0D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 xml:space="preserve">What is Roblox: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A brief section about Roblox. Using Columns and Rows. Image by Roblox.com</w:t>
                                  </w:r>
                                </w:p>
                                <w:p w14:paraId="0380B68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 xml:space="preserve">Roblox History: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A section using Rows and columns that shows some history of Roblox, using Bootstrap embeds.</w:t>
                                  </w:r>
                                </w:p>
                                <w:p w14:paraId="7BE6F1EA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 xml:space="preserve">Highlighted Projects: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C</w:t>
                                  </w:r>
                                  <w:proofErr w:type="spellStart"/>
                                  <w:r w:rsidRPr="00CB75D4">
                                    <w:rPr>
                                      <w:color w:val="262626" w:themeColor="text1" w:themeTint="D9"/>
                                      <w:lang w:bidi="es-ES"/>
                                    </w:rPr>
                                    <w:t>ontains</w:t>
                                  </w:r>
                                  <w:proofErr w:type="spellEnd"/>
                                  <w:r w:rsidRPr="00CB75D4">
                                    <w:rPr>
                                      <w:b/>
                                      <w:bCs/>
                                      <w:color w:val="262626" w:themeColor="text1" w:themeTint="D9"/>
                                      <w:lang w:bidi="es-ES"/>
                                    </w:rPr>
                                    <w:t xml:space="preserve"> </w:t>
                                  </w:r>
                                  <w:r w:rsidRPr="00CB75D4">
                                    <w:rPr>
                                      <w:color w:val="262626" w:themeColor="text1" w:themeTint="D9"/>
                                      <w:lang w:bidi="es-ES"/>
                                    </w:rPr>
                                    <w:t>some Bootstrap elements like Cards, Carousels and embeds inside them, showing some projects made by people that I personally like.</w:t>
                                  </w:r>
                                </w:p>
                                <w:p w14:paraId="65DBA9E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 xml:space="preserve">My avatar: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Section that contains a Jumbotron with my avatar as showed on the website. Avatar updates in real time.</w:t>
                                  </w:r>
                                </w:p>
                                <w:p w14:paraId="3711BB31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1440"/>
                                    <w:rPr>
                                      <w:b/>
                                      <w:bCs/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</w:p>
                                <w:p w14:paraId="3E470A16" w14:textId="77777777" w:rsidR="00CB75D4" w:rsidRPr="00CB75D4" w:rsidRDefault="00CB75D4" w:rsidP="00CB75D4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</w:pP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sz w:val="22"/>
                                      <w:szCs w:val="22"/>
                                      <w:lang w:bidi="es-ES"/>
                                    </w:rPr>
                                    <w:t xml:space="preserve">Footer: </w:t>
                                  </w:r>
                                  <w:r w:rsidRPr="00CB75D4">
                                    <w:rPr>
                                      <w:noProof/>
                                      <w:color w:val="262626" w:themeColor="text1" w:themeTint="D9"/>
                                      <w:lang w:bidi="es-ES"/>
                                    </w:rPr>
                                    <w:t>Contains Form, GMaps embed and a modal windows.</w:t>
                                  </w:r>
                                </w:p>
                                <w:p w14:paraId="465ACC2D" w14:textId="77777777" w:rsidR="00CB75D4" w:rsidRDefault="00CB75D4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4DCEED" id="Cuadro de texto 2" o:spid="_x0000_s1037" type="#_x0000_t202" style="position:absolute;margin-left:-2.7pt;margin-top:22.25pt;width:233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xuFwIAAAMEAAAOAAAAZHJzL2Uyb0RvYy54bWysU9uO2yAQfa/Uf0C8N740l40VZ7XNNlWl&#10;7UXa9gMIxjEqMBRI7PTrd8BJGrVvVf2AwMOcmXPmsLoftCJH4bwEU9NiklMiDIdGmn1Nv3/bvrmj&#10;xAdmGqbAiJqehKf369evVr2tRAkdqEY4giDGV72taReCrbLM805o5idghcFgC06zgEe3zxrHekTX&#10;KivzfJ714BrrgAvv8e/jGKTrhN+2gocvbetFIKqm2FtIq0vrLq7ZesWqvWO2k/zcBvuHLjSTBote&#10;oR5ZYOTg5F9QWnIHHtow4aAzaFvJReKAbIr8DzbPHbMicUFxvL3K5P8fLP98/OqIbGpaFgtKDNM4&#10;pM2BNQ5II0gQQwBSRpl66yu8/WzxfhjewYDjTpS9fQL+wxMDm46ZvXhwDvpOsAbbLGJmdpM64vgI&#10;sus/QYPV2CFAAhpap6OGqApBdBzX6Toi7INw/Fku52W5mFHCMVZM8+m8TEPMWHVJt86HDwI0iZua&#10;OvRAgmfHJx9iO6y6XInVDGylUskHypC+pstZOUsJNxEtA9pUSV3Tuzx+o3Eiy/emScmBSTXusYAy&#10;Z9qR6cg5DLshCf32ouYOmhPq4GB0Jb4i3HTgflHSoyNr6n8emBOUqI8GtVwW02m0cDpMZwskTtxt&#10;ZHcbYYYjVE0DJeN2E5LtI2VvH1DzrUxqxOGMnZxbRqclkc6vIlr59pxu/X676xcAAAD//wMAUEsD&#10;BBQABgAIAAAAIQDtUpX/3gAAAAkBAAAPAAAAZHJzL2Rvd25yZXYueG1sTI9PT4NAFMTvJn6HzTPx&#10;1i4QoAZ5NI1p61GtxPOWfQKR/ZPdLcVv73rS42QmM7+pt4ua2EzOj0YjpOsEGOnOyFH3CO37YfUA&#10;zAehpZiMJoRv8rBtbm9qUUlz1W80n0LPYon2lUAYQrAV574bSAm/NpZ09D6NUyJE6XounbjGcjXx&#10;LElKrsSo48IgLD0N1H2dLgrBBnvcPLuX193+MCftx7HNxn6PeH+37B6BBVrCXxh+8SM6NJHpbC5a&#10;ejYhrIo8JhHyvAAW/bxMU2BnhKwsNsCbmv9/0PwAAAD//wMAUEsBAi0AFAAGAAgAAAAhALaDOJL+&#10;AAAA4QEAABMAAAAAAAAAAAAAAAAAAAAAAFtDb250ZW50X1R5cGVzXS54bWxQSwECLQAUAAYACAAA&#10;ACEAOP0h/9YAAACUAQAACwAAAAAAAAAAAAAAAAAvAQAAX3JlbHMvLnJlbHNQSwECLQAUAAYACAAA&#10;ACEAZMGMbhcCAAADBAAADgAAAAAAAAAAAAAAAAAuAgAAZHJzL2Uyb0RvYy54bWxQSwECLQAUAAYA&#10;CAAAACEA7VKV/94AAAAJAQAADwAAAAAAAAAAAAAAAABxBAAAZHJzL2Rvd25yZXYueG1sUEsFBgAA&#10;AAAEAAQA8wAAAHwFAAAAAA==&#10;" filled="f" stroked="f">
                      <v:textbox style="mso-fit-shape-to-text:t">
                        <w:txbxContent>
                          <w:p w14:paraId="2C4A4369" w14:textId="77777777" w:rsidR="00CB75D4" w:rsidRPr="00CB75D4" w:rsidRDefault="00CB75D4" w:rsidP="00CB75D4">
                            <w:pPr>
                              <w:pStyle w:val="Ttulo1"/>
                              <w:tabs>
                                <w:tab w:val="right" w:pos="5744"/>
                              </w:tabs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>PARTS OF THE PAGE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ab/>
                            </w:r>
                          </w:p>
                          <w:p w14:paraId="3808D0F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  <w:r w:rsidRPr="00CB75D4">
                              <w:rPr>
                                <w:rStyle w:val="nfasis"/>
                                <w:noProof/>
                                <w:color w:val="262626" w:themeColor="text1" w:themeTint="D9"/>
                                <w:lang w:val="es-ES"/>
                              </w:rPr>
                              <w:t>H</w:t>
                            </w:r>
                            <w:proofErr w:type="spellStart"/>
                            <w:r w:rsidRPr="00CB75D4">
                              <w:rPr>
                                <w:rStyle w:val="nfasis"/>
                                <w:color w:val="262626" w:themeColor="text1" w:themeTint="D9"/>
                              </w:rPr>
                              <w:t>ead</w:t>
                            </w:r>
                            <w:proofErr w:type="spellEnd"/>
                            <w:r w:rsidRPr="00CB75D4">
                              <w:rPr>
                                <w:rStyle w:val="nfasis"/>
                                <w:color w:val="262626" w:themeColor="text1" w:themeTint="D9"/>
                              </w:rPr>
                              <w:t>:</w:t>
                            </w:r>
                            <w:r w:rsidRPr="00CB75D4">
                              <w:rPr>
                                <w:rStyle w:val="nfasis"/>
                                <w:rFonts w:eastAsiaTheme="minorEastAsia" w:hAnsi="Avenir Next W1G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>Has the link to the Bootstap CSS sheet and JavaScript.</w:t>
                            </w:r>
                          </w:p>
                          <w:p w14:paraId="4545419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>Also contains the custom styles sheets and fonts.</w:t>
                            </w:r>
                          </w:p>
                          <w:p w14:paraId="0CF1F7A1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</w:p>
                          <w:p w14:paraId="39B590B0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  <w:r w:rsidRPr="00CB75D4">
                              <w:rPr>
                                <w:rStyle w:val="nfasis"/>
                                <w:noProof/>
                                <w:color w:val="262626" w:themeColor="text1" w:themeTint="D9"/>
                                <w:lang w:val="es-ES"/>
                              </w:rPr>
                              <w:t>H</w:t>
                            </w:r>
                            <w:proofErr w:type="spellStart"/>
                            <w:r w:rsidRPr="00CB75D4">
                              <w:rPr>
                                <w:rStyle w:val="nfasis"/>
                                <w:color w:val="262626" w:themeColor="text1" w:themeTint="D9"/>
                              </w:rPr>
                              <w:t>eader</w:t>
                            </w:r>
                            <w:proofErr w:type="spellEnd"/>
                            <w:r w:rsidRPr="00CB75D4">
                              <w:rPr>
                                <w:rStyle w:val="nfasis"/>
                                <w:color w:val="262626" w:themeColor="text1" w:themeTint="D9"/>
                              </w:rPr>
                              <w:t>:</w:t>
                            </w:r>
                            <w:r w:rsidRPr="00CB75D4">
                              <w:rPr>
                                <w:rStyle w:val="nfasis"/>
                                <w:rFonts w:eastAsiaTheme="minorEastAsia" w:hAnsi="Avenir Next W1G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</w:rPr>
                              <w:t>Contains a Bootstrap Navbar with an Acrylic Background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7C886F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262626" w:themeColor="text1" w:themeTint="D9"/>
                              </w:rPr>
                            </w:pPr>
                          </w:p>
                          <w:p w14:paraId="158AAB4C" w14:textId="77777777" w:rsidR="00CB75D4" w:rsidRPr="00CB75D4" w:rsidRDefault="00CB75D4" w:rsidP="00CB75D4">
                            <w:pPr>
                              <w:pStyle w:val="Prrafodelista"/>
                              <w:rPr>
                                <w:noProof/>
                                <w:color w:val="262626" w:themeColor="text1" w:themeTint="D9"/>
                                <w:lang w:val="es-ES"/>
                              </w:rPr>
                            </w:pPr>
                            <w:r w:rsidRPr="00CB75D4">
                              <w:rPr>
                                <w:rStyle w:val="nfasis"/>
                                <w:noProof/>
                                <w:color w:val="262626" w:themeColor="text1" w:themeTint="D9"/>
                                <w:lang w:val="es-ES"/>
                              </w:rPr>
                              <w:t xml:space="preserve">Sections: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Contains the sections of the page:</w:t>
                            </w:r>
                          </w:p>
                          <w:p w14:paraId="03DA3318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>Home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: An Expanded Jumbotron to be seen as a Hero Section. Background by Roblox.com</w:t>
                            </w:r>
                          </w:p>
                          <w:p w14:paraId="64E6C0D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 xml:space="preserve">What is Roblox: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A brief section about Roblox. Using Columns and Rows. Image by Roblox.com</w:t>
                            </w:r>
                          </w:p>
                          <w:p w14:paraId="0380B68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 xml:space="preserve">Roblox History: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A section using Rows and columns that shows some history of Roblox, using Bootstrap embeds.</w:t>
                            </w:r>
                          </w:p>
                          <w:p w14:paraId="7BE6F1EA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 xml:space="preserve">Highlighted Projects: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C</w:t>
                            </w:r>
                            <w:proofErr w:type="spellStart"/>
                            <w:r w:rsidRPr="00CB75D4">
                              <w:rPr>
                                <w:color w:val="262626" w:themeColor="text1" w:themeTint="D9"/>
                                <w:lang w:bidi="es-ES"/>
                              </w:rPr>
                              <w:t>ontains</w:t>
                            </w:r>
                            <w:proofErr w:type="spellEnd"/>
                            <w:r w:rsidRPr="00CB75D4">
                              <w:rPr>
                                <w:b/>
                                <w:bCs/>
                                <w:color w:val="262626" w:themeColor="text1" w:themeTint="D9"/>
                                <w:lang w:bidi="es-ES"/>
                              </w:rPr>
                              <w:t xml:space="preserve"> </w:t>
                            </w:r>
                            <w:r w:rsidRPr="00CB75D4">
                              <w:rPr>
                                <w:color w:val="262626" w:themeColor="text1" w:themeTint="D9"/>
                                <w:lang w:bidi="es-ES"/>
                              </w:rPr>
                              <w:t>some Bootstrap elements like Cards, Carousels and embeds inside them, showing some projects made by people that I personally like.</w:t>
                            </w:r>
                          </w:p>
                          <w:p w14:paraId="65DBA9E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  <w:t xml:space="preserve">My avatar: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Section that contains a Jumbotron with my avatar as showed on the website. Avatar updates in real time.</w:t>
                            </w:r>
                          </w:p>
                          <w:p w14:paraId="3711BB31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1440"/>
                              <w:rPr>
                                <w:b/>
                                <w:bCs/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</w:p>
                          <w:p w14:paraId="3E470A16" w14:textId="77777777" w:rsidR="00CB75D4" w:rsidRPr="00CB75D4" w:rsidRDefault="00CB75D4" w:rsidP="00CB75D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</w:pPr>
                            <w:r w:rsidRPr="00CB75D4">
                              <w:rPr>
                                <w:noProof/>
                                <w:color w:val="262626" w:themeColor="text1" w:themeTint="D9"/>
                                <w:sz w:val="22"/>
                                <w:szCs w:val="22"/>
                                <w:lang w:bidi="es-ES"/>
                              </w:rPr>
                              <w:t xml:space="preserve">Footer: </w:t>
                            </w:r>
                            <w:r w:rsidRPr="00CB75D4">
                              <w:rPr>
                                <w:noProof/>
                                <w:color w:val="262626" w:themeColor="text1" w:themeTint="D9"/>
                                <w:lang w:bidi="es-ES"/>
                              </w:rPr>
                              <w:t>Contains Form, GMaps embed and a modal windows.</w:t>
                            </w:r>
                          </w:p>
                          <w:p w14:paraId="465ACC2D" w14:textId="77777777" w:rsidR="00CB75D4" w:rsidRDefault="00CB75D4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0144D1" w:rsidRPr="00CB75D4">
              <w:rPr>
                <w:noProof/>
                <w:color w:val="262626" w:themeColor="text1" w:themeTint="D9"/>
                <w:sz w:val="22"/>
                <w:szCs w:val="22"/>
              </w:rPr>
              <w:t>The Web is uploaded to Github Pages service.</w:t>
            </w:r>
          </w:p>
        </w:tc>
        <w:tc>
          <w:tcPr>
            <w:tcW w:w="510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02BCA0A0" w14:textId="6BC3844A" w:rsidR="00E41831" w:rsidRPr="00CB75D4" w:rsidRDefault="00B162A4" w:rsidP="00F64945">
            <w:pPr>
              <w:pStyle w:val="Ttulo1"/>
              <w:rPr>
                <w:noProof/>
                <w:color w:val="D9D9D9" w:themeColor="background1" w:themeShade="D9"/>
                <w:sz w:val="18"/>
                <w:szCs w:val="18"/>
              </w:rPr>
            </w:pPr>
            <w:r w:rsidRPr="00B4079D">
              <w:rPr>
                <w:noProof/>
                <w:color w:val="262626" w:themeColor="text1" w:themeTint="D9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C8F88C3" wp14:editId="0086C570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-118745</wp:posOffset>
                      </wp:positionV>
                      <wp:extent cx="2990850" cy="1066800"/>
                      <wp:effectExtent l="0" t="0" r="19050" b="19050"/>
                      <wp:wrapNone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A2C1F9" w14:textId="4DAE987B" w:rsidR="008D6AA2" w:rsidRDefault="008D6AA2" w:rsidP="00B4079D">
                                  <w:pPr>
                                    <w:spacing w:after="0"/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           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Scan this </w:t>
                                  </w:r>
                                </w:p>
                                <w:p w14:paraId="736CAC76" w14:textId="264C06D3" w:rsidR="00B4079D" w:rsidRDefault="008D6AA2" w:rsidP="00B4079D">
                                  <w:pPr>
                                    <w:spacing w:after="0"/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           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>code with</w:t>
                                  </w:r>
                                </w:p>
                                <w:p w14:paraId="28205FDF" w14:textId="5400305B" w:rsidR="008D6AA2" w:rsidRDefault="008D6AA2" w:rsidP="00B4079D">
                                  <w:pPr>
                                    <w:spacing w:after="0"/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           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>your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mobile </w:t>
                                  </w:r>
                                </w:p>
                                <w:p w14:paraId="2BBB9C72" w14:textId="3EE458BF" w:rsidR="00B4079D" w:rsidRPr="00B4079D" w:rsidRDefault="008D6AA2" w:rsidP="00B4079D">
                                  <w:pPr>
                                    <w:spacing w:after="0"/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 xml:space="preserve">          </w:t>
                                  </w:r>
                                  <w:r w:rsidR="00B4079D" w:rsidRPr="00B4079D">
                                    <w:rPr>
                                      <w:noProof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t>device</w:t>
                                  </w:r>
                                </w:p>
                                <w:p w14:paraId="3602D55F" w14:textId="5C3A72BD" w:rsidR="00B4079D" w:rsidRPr="00B4079D" w:rsidRDefault="00B407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F88C3" id="_x0000_s1038" type="#_x0000_t202" style="position:absolute;margin-left:12.45pt;margin-top:-9.35pt;width:235.5pt;height:8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9RbPQIAAGUEAAAOAAAAZHJzL2Uyb0RvYy54bWysVMGO0zAQvSPxD5bvNGnUljZqulq6LEJa&#10;FqSFD3Btp7GwPcF2m5SvZ2y3pYIb4mLZM5M3b97MZH03Gk2O0nkFtqHTSUmJtByEsvuGfvv6+GZJ&#10;iQ/MCqbByoaepKd3m9ev1kNfywo60EI6giDW10Pf0C6Evi4KzztpmJ9ALy06W3CGBXy6fSEcGxDd&#10;6KIqy0UxgBO9Ay69R+tDdtJNwm9bycPntvUyEN1Q5BbS6dK5i2exWbN671jfKX6mwf6BhWHKYtIr&#10;1AMLjByc+gvKKO7AQxsmHEwBbau4TDVgNdPyj2peOtbLVAuK4/urTP7/wfLn4xdHlGhoNaPEMoM9&#10;2h6YcECEJEGOAUgVVRp6X2PwS4/hYXwHI3Y7Vez7J+DfPbGw7Zjdy3vnYOgkE8hyGr8sbj7NOD6C&#10;7IZPIDAbOwRIQGPrTJQQRSGIjt06XTuEPAhHY7Valcs5ujj6puVisSxTDwtWXz7vnQ8fJBgSLw11&#10;OAIJnh2ffIh0WH0JidksPCqt0xhoS4aGrubVPBcGWonojGFpIOVWO3JkOEphzMXrg8Eqsg15ZTKs&#10;RjOOXTZPL2ZMfEVJNPxtAqMCLoJWpqFY0xUpCvneisQvMKXzHaG0PSsbxcyyhnE3plbOLg3bgTih&#10;1A7y3OOe4qUD95OSAWe+of7HgTlJif5osV2r6WwWlyQ9ZvO3FT7crWd362GWIxRqQUm+bkNarKzq&#10;Pba1VUnw2P/M5EwZZzkJcN67uCy37xT1+++w+QUAAP//AwBQSwMEFAAGAAgAAAAhAJY+lZngAAAA&#10;CgEAAA8AAABkcnMvZG93bnJldi54bWxMj8FOwzAMhu9IvENkJG5buq7A2jWdNqSKAwfE4AGy1ms6&#10;Gqdr0q28PeYER9uffn9/vplsJy44+NaRgsU8AoFUubqlRsHnRzlbgfBBU607R6jgGz1situbXGe1&#10;u9I7XvahERxCPtMKTAh9JqWvDFrt565H4tvRDVYHHodG1oO+crjtZBxFj9LqlviD0T0+G6y+9qNV&#10;8DKacDrZ8nwel9s3eu13cSh3St3fTds1iIBT+IPhV5/VoWCngxup9qJTECcpkwpmi9UTCAaS9IE3&#10;ByaTdAmyyOX/CsUPAAAA//8DAFBLAQItABQABgAIAAAAIQC2gziS/gAAAOEBAAATAAAAAAAAAAAA&#10;AAAAAAAAAABbQ29udGVudF9UeXBlc10ueG1sUEsBAi0AFAAGAAgAAAAhADj9If/WAAAAlAEAAAsA&#10;AAAAAAAAAAAAAAAALwEAAF9yZWxzLy5yZWxzUEsBAi0AFAAGAAgAAAAhAL9L1Fs9AgAAZQQAAA4A&#10;AAAAAAAAAAAAAAAALgIAAGRycy9lMm9Eb2MueG1sUEsBAi0AFAAGAAgAAAAhAJY+lZngAAAACgEA&#10;AA8AAAAAAAAAAAAAAAAAlwQAAGRycy9kb3ducmV2LnhtbFBLBQYAAAAABAAEAPMAAACkBQAAAAA=&#10;" filled="f" strokecolor="#272727 [2749]">
                      <v:textbox>
                        <w:txbxContent>
                          <w:p w14:paraId="6DA2C1F9" w14:textId="4DAE987B" w:rsidR="008D6AA2" w:rsidRDefault="008D6AA2" w:rsidP="00B4079D">
                            <w:pPr>
                              <w:spacing w:after="0"/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Scan this </w:t>
                            </w:r>
                          </w:p>
                          <w:p w14:paraId="736CAC76" w14:textId="264C06D3" w:rsidR="00B4079D" w:rsidRDefault="008D6AA2" w:rsidP="00B4079D">
                            <w:pPr>
                              <w:spacing w:after="0"/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>code with</w:t>
                            </w:r>
                          </w:p>
                          <w:p w14:paraId="28205FDF" w14:textId="5400305B" w:rsidR="008D6AA2" w:rsidRDefault="008D6AA2" w:rsidP="00B4079D">
                            <w:pPr>
                              <w:spacing w:after="0"/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>your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mobile </w:t>
                            </w:r>
                          </w:p>
                          <w:p w14:paraId="2BBB9C72" w14:textId="3EE458BF" w:rsidR="00B4079D" w:rsidRPr="00B4079D" w:rsidRDefault="008D6AA2" w:rsidP="00B4079D">
                            <w:pPr>
                              <w:spacing w:after="0"/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B4079D" w:rsidRPr="00B4079D">
                              <w:rPr>
                                <w:noProof/>
                                <w:color w:val="262626" w:themeColor="text1" w:themeTint="D9"/>
                                <w:sz w:val="36"/>
                                <w:szCs w:val="36"/>
                              </w:rPr>
                              <w:t>device</w:t>
                            </w:r>
                          </w:p>
                          <w:p w14:paraId="3602D55F" w14:textId="5C3A72BD" w:rsidR="00B4079D" w:rsidRPr="00B4079D" w:rsidRDefault="00B4079D"/>
                        </w:txbxContent>
                      </v:textbox>
                    </v:shape>
                  </w:pict>
                </mc:Fallback>
              </mc:AlternateContent>
            </w:r>
            <w:r w:rsidR="00EF6B65">
              <w:rPr>
                <w:noProof/>
                <w:color w:val="D9D9D9" w:themeColor="background1" w:themeShade="D9"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28262952" wp14:editId="70FA3C52">
                  <wp:simplePos x="0" y="0"/>
                  <wp:positionH relativeFrom="column">
                    <wp:posOffset>2120265</wp:posOffset>
                  </wp:positionH>
                  <wp:positionV relativeFrom="paragraph">
                    <wp:posOffset>-80645</wp:posOffset>
                  </wp:positionV>
                  <wp:extent cx="1009650" cy="1009650"/>
                  <wp:effectExtent l="0" t="0" r="0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D81" w:rsidRPr="00CB75D4">
              <w:rPr>
                <w:noProof/>
                <w:color w:val="D9D9D9" w:themeColor="background1" w:themeShade="D9"/>
              </w:rPr>
              <w:t xml:space="preserve">     </w:t>
            </w:r>
          </w:p>
          <w:p w14:paraId="35CA9FE7" w14:textId="22DC4C89" w:rsidR="003A2D81" w:rsidRPr="00F604E6" w:rsidRDefault="003A2D81" w:rsidP="00F604E6">
            <w:pPr>
              <w:pStyle w:val="Prrafodelista"/>
              <w:numPr>
                <w:ilvl w:val="0"/>
                <w:numId w:val="0"/>
              </w:numPr>
              <w:ind w:left="720"/>
              <w:rPr>
                <w:noProof/>
                <w:color w:val="D9D9D9" w:themeColor="background1" w:themeShade="D9"/>
                <w:sz w:val="18"/>
                <w:szCs w:val="18"/>
              </w:rPr>
            </w:pPr>
          </w:p>
          <w:p w14:paraId="072597BA" w14:textId="4BBABBFC" w:rsidR="00E41831" w:rsidRPr="00CB75D4" w:rsidRDefault="00E41831" w:rsidP="00E41831">
            <w:pPr>
              <w:rPr>
                <w:noProof/>
                <w:color w:val="D9D9D9" w:themeColor="background1" w:themeShade="D9"/>
                <w:sz w:val="18"/>
                <w:szCs w:val="18"/>
              </w:rPr>
            </w:pPr>
          </w:p>
          <w:p w14:paraId="28C17173" w14:textId="3C5433BA" w:rsidR="00E41831" w:rsidRPr="00CB75D4" w:rsidRDefault="00FE2940" w:rsidP="00E41831">
            <w:pPr>
              <w:rPr>
                <w:noProof/>
                <w:color w:val="D9D9D9" w:themeColor="background1" w:themeShade="D9"/>
                <w:sz w:val="18"/>
                <w:szCs w:val="18"/>
              </w:rPr>
            </w:pPr>
            <w:r w:rsidRPr="00F64945"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9A63398" wp14:editId="72CD7BD0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396875</wp:posOffset>
                      </wp:positionV>
                      <wp:extent cx="2990850" cy="1404620"/>
                      <wp:effectExtent l="0" t="0" r="19050" b="13970"/>
                      <wp:wrapNone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674F8" w14:textId="77777777" w:rsidR="00F64945" w:rsidRPr="00FE2940" w:rsidRDefault="00F64945" w:rsidP="00F64945">
                                  <w:pPr>
                                    <w:pStyle w:val="Ttulo1"/>
                                    <w:rPr>
                                      <w:noProof/>
                                      <w:color w:val="F2F2F2" w:themeColor="background1" w:themeShade="F2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</w:rPr>
                                    <w:t>EXTERNAL ELEMENTS AND HELP</w:t>
                                  </w:r>
                                </w:p>
                                <w:p w14:paraId="69E211FA" w14:textId="77777777" w:rsidR="00F64945" w:rsidRPr="00FE2940" w:rsidRDefault="00F64945" w:rsidP="00F64945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Roblox Font Thanks to ReclusionsHD: </w:t>
                                  </w:r>
                                  <w:hyperlink r:id="rId15" w:history="1">
                                    <w:r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https://www.deviantart.com/reclusionshd/art/REOPENED-lol-ROBLOX-Font-2019-ReclusionsHD-656860139</w:t>
                                    </w:r>
                                  </w:hyperlink>
                                </w:p>
                                <w:p w14:paraId="20D89364" w14:textId="77777777" w:rsidR="00F64945" w:rsidRPr="00FE2940" w:rsidRDefault="00F64945" w:rsidP="00F64945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50EAE93" w14:textId="0CD1A3CB" w:rsidR="00FE2940" w:rsidRPr="00FE2940" w:rsidRDefault="00F64945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Backdrop-filter:blur Thanks to Mozilla: </w:t>
                                  </w:r>
                                  <w:hyperlink r:id="rId16" w:history="1">
                                    <w:r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https://developer.mozilla.org/es/docs/Web/CSS/backdrop-filter</w:t>
                                    </w:r>
                                  </w:hyperlink>
                                </w:p>
                                <w:p w14:paraId="54468EFF" w14:textId="77777777" w:rsidR="00FE2940" w:rsidRPr="00FE2940" w:rsidRDefault="00FE2940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E3B006D" w14:textId="2147DD6D" w:rsidR="00FE2940" w:rsidRPr="00FE2940" w:rsidRDefault="00FE2940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Firefox fall-back code Thanks to A2H: </w:t>
                                  </w:r>
                                  <w:hyperlink r:id="rId17" w:history="1">
                                    <w:r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https://forums.asp.net/t/2038146.aspx?Need+to+set+CSS+based+on+Browser</w:t>
                                    </w:r>
                                  </w:hyperlink>
                                </w:p>
                                <w:p w14:paraId="585BFF7E" w14:textId="77777777" w:rsidR="00FE2940" w:rsidRPr="00FE2940" w:rsidRDefault="00FE2940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065F33" w14:textId="604B8632" w:rsidR="00FE2940" w:rsidRPr="00FE2940" w:rsidRDefault="00FE2940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Emojis fallback for Chrome based browser Thanks to Google Noto Emojis: </w:t>
                                  </w:r>
                                  <w:hyperlink r:id="rId18" w:history="1">
                                    <w:r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https://www.google.com/get/noto/help/emoji/</w:t>
                                    </w:r>
                                  </w:hyperlink>
                                </w:p>
                                <w:p w14:paraId="4C6826BF" w14:textId="77777777" w:rsidR="00FE2940" w:rsidRPr="00FE2940" w:rsidRDefault="00FE2940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79388F" w14:textId="5C345FC9" w:rsidR="00FE2940" w:rsidRPr="00FE2940" w:rsidRDefault="00FE2940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>Little WebPage Right Margin Fix Thanks to Abraham Juliot: https://teamtreehouse.com/community/my-website-has-a-mysterious-bit-of-space-when-in-mobile-view-using-bootstrap</w:t>
                                  </w:r>
                                </w:p>
                                <w:p w14:paraId="67CEE7F4" w14:textId="77777777" w:rsidR="00FE2940" w:rsidRPr="00FE2940" w:rsidRDefault="00FE2940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68AAB8F" w14:textId="77777777" w:rsidR="00FE2940" w:rsidRPr="00FE2940" w:rsidRDefault="00FE2940" w:rsidP="00FE2940">
                                  <w:pPr>
                                    <w:pStyle w:val="Prrafodelista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r w:rsidRPr="00FE2940"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 xml:space="preserve">Overflow-x: hidden Thanks to Rexcalabrese: </w:t>
                                  </w:r>
                                </w:p>
                                <w:p w14:paraId="4659DD42" w14:textId="3A170C83" w:rsidR="00FE2940" w:rsidRPr="00FE2940" w:rsidRDefault="00FE2940" w:rsidP="00FE2940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ind w:left="720"/>
                                    <w:rPr>
                                      <w:noProof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hyperlink r:id="rId19" w:history="1">
                                    <w:r w:rsidRPr="00FE2940">
                                      <w:rPr>
                                        <w:rStyle w:val="Hipervnculo"/>
                                        <w:noProof/>
                                        <w:color w:val="F2F2F2" w:themeColor="background1" w:themeShade="F2"/>
                                        <w:sz w:val="18"/>
                                        <w:szCs w:val="18"/>
                                      </w:rPr>
                                      <w:t>https://css-tricks.com/forums/topic/horizontal-scroll-bar-issue-with-web-site-cutting-off-when-you-scroll-right/</w:t>
                                    </w:r>
                                  </w:hyperlink>
                                </w:p>
                                <w:p w14:paraId="275B4B4E" w14:textId="10C8C7D2" w:rsidR="00F64945" w:rsidRDefault="00F64945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63398" id="_x0000_s1039" type="#_x0000_t202" style="position:absolute;margin-left:12.35pt;margin-top:31.25pt;width:235.5pt;height:11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MISwIAAI0EAAAOAAAAZHJzL2Uyb0RvYy54bWysVNuO0zAQfUfiHyy/06ShXdqo6WrpUoS0&#10;XKSFD3Btp7GwPcZ2myxfz9hpSxfeEC+RPTM+M3POTFa3g9HkKH1QYBs6nZSUSMtBKLtv6Lev21cL&#10;SkJkVjANVjb0SQZ6u375YtW7WlbQgRbSEwSxoe5dQ7sYXV0UgXfSsDABJy06W/CGRbz6fSE86xHd&#10;6KIqy5uiBy+cBy5DQOv96KTrjN+2ksfPbRtkJLqhWFvMX5+/u/Qt1itW7z1zneKnMtg/VGGYspj0&#10;AnXPIiMHr/6CMop7CNDGCQdTQNsqLnMP2M20/KObx445mXtBcoK70BT+Hyz/dPziiRINrV5TYplB&#10;jTYHJjwQIUmUQwRSJZZ6F2oMfnQYHoe3MKDauePgHoB/D8TCpmN2L++8h76TTGCV0/SyuHo64oQE&#10;sus/gsBs7BAhAw2tN4lCJIUgOqr1dFEI6yAcjdVyWS7m6OLom87K2U2VNSxYfX7ufIjvJRiSDg31&#10;OAIZnh0fQkzlsPockrIF0Epsldb5ksZObrQnR4YDE4exRX0wWOtoW87L8jQ2aMbhGs1nK6Ln2U0g&#10;OdczfG1J39DlvJqP1D3L7fe7S2bMcUqTAK/DjIq4MFqZhi4uQaxOhL+zIo9zZEqPZ3ys7UmBRPpI&#10;fxx2Q5Z8fhZ2B+IJJfEw7gfuMx468D8p6XE3Ghp+HJiXlOgPFmVdTmeztEz5Mpu/QQ2Iv/bsrj3M&#10;coRCNikZj5uYFzAT7u5Q/q3KwqQ5GSs5lYwznzk87Wdaqut7jvr9F1n/AgAA//8DAFBLAwQUAAYA&#10;CAAAACEALgKcpuAAAAAJAQAADwAAAGRycy9kb3ducmV2LnhtbEyPTU/DMAyG70j8h8hI3FhKWfdR&#10;mk4DBIed2MYOu2WN11Q0TtVkW+HXY05wtJ9Xrx8Xi8G14ox9aDwpuB8lIJAqbxqqFXxsX+9mIELU&#10;ZHTrCRV8YYBFeX1V6Nz4C63xvIm14BIKuVZgY+xyKUNl0ekw8h0Ss6PvnY489rU0vb5wuWtlmiQT&#10;6XRDfMHqDp8tVp+bk1OwS7dxOY9N8v22Ino/7p+yF7tW6vZmWD6CiDjEvzD86rM6lOx08CcyQbQK&#10;0vGUkwomaQaC+Xie8eLAYPYwBVkW8v8H5Q8AAAD//wMAUEsBAi0AFAAGAAgAAAAhALaDOJL+AAAA&#10;4QEAABMAAAAAAAAAAAAAAAAAAAAAAFtDb250ZW50X1R5cGVzXS54bWxQSwECLQAUAAYACAAAACEA&#10;OP0h/9YAAACUAQAACwAAAAAAAAAAAAAAAAAvAQAAX3JlbHMvLnJlbHNQSwECLQAUAAYACAAAACEA&#10;KAXTCEsCAACNBAAADgAAAAAAAAAAAAAAAAAuAgAAZHJzL2Uyb0RvYy54bWxQSwECLQAUAAYACAAA&#10;ACEALgKcpuAAAAAJAQAADwAAAAAAAAAAAAAAAAClBAAAZHJzL2Rvd25yZXYueG1sUEsFBgAAAAAE&#10;AAQA8wAAALIFAAAAAA==&#10;" fillcolor="#0d0d0d [3069]">
                      <v:textbox style="mso-fit-shape-to-text:t">
                        <w:txbxContent>
                          <w:p w14:paraId="01A674F8" w14:textId="77777777" w:rsidR="00F64945" w:rsidRPr="00FE2940" w:rsidRDefault="00F64945" w:rsidP="00F64945">
                            <w:pPr>
                              <w:pStyle w:val="Ttulo1"/>
                              <w:rPr>
                                <w:noProof/>
                                <w:color w:val="F2F2F2" w:themeColor="background1" w:themeShade="F2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</w:rPr>
                              <w:t>EXTERNAL ELEMENTS AND HELP</w:t>
                            </w:r>
                          </w:p>
                          <w:p w14:paraId="69E211FA" w14:textId="77777777" w:rsidR="00F64945" w:rsidRPr="00FE2940" w:rsidRDefault="00F64945" w:rsidP="00F64945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Roblox Font Thanks to ReclusionsHD: </w:t>
                            </w:r>
                            <w:hyperlink r:id="rId20" w:history="1">
                              <w:r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https://www.deviantart.com/reclusionshd/art/REOPENED-lol-ROBLOX-Font-2019-ReclusionsHD-656860139</w:t>
                              </w:r>
                            </w:hyperlink>
                          </w:p>
                          <w:p w14:paraId="20D89364" w14:textId="77777777" w:rsidR="00F64945" w:rsidRPr="00FE2940" w:rsidRDefault="00F64945" w:rsidP="00F64945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050EAE93" w14:textId="0CD1A3CB" w:rsidR="00FE2940" w:rsidRPr="00FE2940" w:rsidRDefault="00F64945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Backdrop-filter:blur Thanks to Mozilla: </w:t>
                            </w:r>
                            <w:hyperlink r:id="rId21" w:history="1">
                              <w:r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https://developer.mozilla.org/es/docs/Web/CSS/backdrop-filter</w:t>
                              </w:r>
                            </w:hyperlink>
                          </w:p>
                          <w:p w14:paraId="54468EFF" w14:textId="77777777" w:rsidR="00FE2940" w:rsidRPr="00FE2940" w:rsidRDefault="00FE2940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4E3B006D" w14:textId="2147DD6D" w:rsidR="00FE2940" w:rsidRPr="00FE2940" w:rsidRDefault="00FE2940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Firefox fall-back code Thanks to A2H: </w:t>
                            </w:r>
                            <w:hyperlink r:id="rId22" w:history="1">
                              <w:r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https://forums.asp.net/t/2038146.aspx?Need+to+set+CSS+based+on+Browser</w:t>
                              </w:r>
                            </w:hyperlink>
                          </w:p>
                          <w:p w14:paraId="585BFF7E" w14:textId="77777777" w:rsidR="00FE2940" w:rsidRPr="00FE2940" w:rsidRDefault="00FE2940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58065F33" w14:textId="604B8632" w:rsidR="00FE2940" w:rsidRPr="00FE2940" w:rsidRDefault="00FE2940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Emojis fallback for Chrome based browser Thanks to Google Noto Emojis: </w:t>
                            </w:r>
                            <w:hyperlink r:id="rId23" w:history="1">
                              <w:r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https://www.google.com/get/noto/help/emoji/</w:t>
                              </w:r>
                            </w:hyperlink>
                          </w:p>
                          <w:p w14:paraId="4C6826BF" w14:textId="77777777" w:rsidR="00FE2940" w:rsidRPr="00FE2940" w:rsidRDefault="00FE2940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5979388F" w14:textId="5C345FC9" w:rsidR="00FE2940" w:rsidRPr="00FE2940" w:rsidRDefault="00FE2940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Little WebPage Right Margin Fix Thanks to Abraham Juliot: https://teamtreehouse.com/community/my-website-has-a-mysterious-bit-of-space-when-in-mobile-view-using-bootstrap</w:t>
                            </w:r>
                          </w:p>
                          <w:p w14:paraId="67CEE7F4" w14:textId="77777777" w:rsidR="00FE2940" w:rsidRPr="00FE2940" w:rsidRDefault="00FE2940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</w:p>
                          <w:p w14:paraId="468AAB8F" w14:textId="77777777" w:rsidR="00FE2940" w:rsidRPr="00FE2940" w:rsidRDefault="00FE2940" w:rsidP="00FE2940">
                            <w:pPr>
                              <w:pStyle w:val="Prrafodelista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FE2940"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Overflow-x: hidden Thanks to Rexcalabrese: </w:t>
                            </w:r>
                          </w:p>
                          <w:p w14:paraId="4659DD42" w14:textId="3A170C83" w:rsidR="00FE2940" w:rsidRPr="00FE2940" w:rsidRDefault="00FE2940" w:rsidP="00FE294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noProof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hyperlink r:id="rId24" w:history="1">
                              <w:r w:rsidRPr="00FE2940">
                                <w:rPr>
                                  <w:rStyle w:val="Hipervnculo"/>
                                  <w:noProof/>
                                  <w:color w:val="F2F2F2" w:themeColor="background1" w:themeShade="F2"/>
                                  <w:sz w:val="18"/>
                                  <w:szCs w:val="18"/>
                                </w:rPr>
                                <w:t>https://css-tricks.com/forums/topic/horizontal-scroll-bar-issue-with-web-site-cutting-off-when-you-scroll-right/</w:t>
                              </w:r>
                            </w:hyperlink>
                          </w:p>
                          <w:p w14:paraId="275B4B4E" w14:textId="10C8C7D2" w:rsidR="00F64945" w:rsidRDefault="00F6494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C70748D" w14:textId="12BB613D" w:rsidR="00006EE4" w:rsidRPr="00F67DCC" w:rsidRDefault="00006EE4" w:rsidP="00E83D12">
      <w:pPr>
        <w:spacing w:after="0" w:line="240" w:lineRule="auto"/>
        <w:rPr>
          <w:noProof/>
          <w:sz w:val="4"/>
          <w:szCs w:val="4"/>
        </w:rPr>
      </w:pPr>
      <w:bookmarkStart w:id="0" w:name="_GoBack"/>
      <w:bookmarkEnd w:id="0"/>
    </w:p>
    <w:sectPr w:rsidR="00006EE4" w:rsidRPr="00F67DCC" w:rsidSect="0031164E">
      <w:pgSz w:w="11906" w:h="16838" w:code="9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AE0D5" w14:textId="77777777" w:rsidR="00537693" w:rsidRDefault="00537693" w:rsidP="00E83D12">
      <w:pPr>
        <w:spacing w:after="0" w:line="240" w:lineRule="auto"/>
      </w:pPr>
      <w:r>
        <w:separator/>
      </w:r>
    </w:p>
  </w:endnote>
  <w:endnote w:type="continuationSeparator" w:id="0">
    <w:p w14:paraId="1DC29889" w14:textId="77777777" w:rsidR="00537693" w:rsidRDefault="00537693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B271B" w14:textId="77777777" w:rsidR="00537693" w:rsidRDefault="00537693" w:rsidP="00E83D12">
      <w:pPr>
        <w:spacing w:after="0" w:line="240" w:lineRule="auto"/>
      </w:pPr>
      <w:r>
        <w:separator/>
      </w:r>
    </w:p>
  </w:footnote>
  <w:footnote w:type="continuationSeparator" w:id="0">
    <w:p w14:paraId="2FCA151E" w14:textId="77777777" w:rsidR="00537693" w:rsidRDefault="00537693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931"/>
    <w:multiLevelType w:val="hybridMultilevel"/>
    <w:tmpl w:val="9388423E"/>
    <w:lvl w:ilvl="0" w:tplc="9CF84334">
      <w:start w:val="1"/>
      <w:numFmt w:val="bullet"/>
      <w:pStyle w:val="Prrafodelista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AD1709"/>
    <w:multiLevelType w:val="hybridMultilevel"/>
    <w:tmpl w:val="DB2812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F12115"/>
    <w:multiLevelType w:val="hybridMultilevel"/>
    <w:tmpl w:val="07AEDCD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7545"/>
    <w:multiLevelType w:val="hybridMultilevel"/>
    <w:tmpl w:val="5C94369E"/>
    <w:lvl w:ilvl="0" w:tplc="9CF84334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A77438"/>
    <w:multiLevelType w:val="hybridMultilevel"/>
    <w:tmpl w:val="42C00E96"/>
    <w:lvl w:ilvl="0" w:tplc="9CF8433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325D2"/>
    <w:multiLevelType w:val="hybridMultilevel"/>
    <w:tmpl w:val="3662C49C"/>
    <w:lvl w:ilvl="0" w:tplc="9CF84334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77598A"/>
    <w:rsid w:val="00006EE4"/>
    <w:rsid w:val="000144D1"/>
    <w:rsid w:val="000717BD"/>
    <w:rsid w:val="000851F5"/>
    <w:rsid w:val="000A5598"/>
    <w:rsid w:val="000F56D2"/>
    <w:rsid w:val="00112D43"/>
    <w:rsid w:val="00114663"/>
    <w:rsid w:val="00123A89"/>
    <w:rsid w:val="00263240"/>
    <w:rsid w:val="002A1985"/>
    <w:rsid w:val="002F33D8"/>
    <w:rsid w:val="0031164E"/>
    <w:rsid w:val="003219B3"/>
    <w:rsid w:val="003A2D81"/>
    <w:rsid w:val="003C186F"/>
    <w:rsid w:val="003E6218"/>
    <w:rsid w:val="00402924"/>
    <w:rsid w:val="00407FDB"/>
    <w:rsid w:val="00424465"/>
    <w:rsid w:val="0044049A"/>
    <w:rsid w:val="004418F4"/>
    <w:rsid w:val="00442680"/>
    <w:rsid w:val="0045160D"/>
    <w:rsid w:val="00491B1F"/>
    <w:rsid w:val="004C0C92"/>
    <w:rsid w:val="00537693"/>
    <w:rsid w:val="005419E8"/>
    <w:rsid w:val="00547B0B"/>
    <w:rsid w:val="00551B4B"/>
    <w:rsid w:val="005A20B8"/>
    <w:rsid w:val="00656A70"/>
    <w:rsid w:val="006A3C9C"/>
    <w:rsid w:val="006A564F"/>
    <w:rsid w:val="00755D59"/>
    <w:rsid w:val="00763866"/>
    <w:rsid w:val="00764EF1"/>
    <w:rsid w:val="00767A9F"/>
    <w:rsid w:val="0077598A"/>
    <w:rsid w:val="007E7D78"/>
    <w:rsid w:val="00800A02"/>
    <w:rsid w:val="0082750C"/>
    <w:rsid w:val="00892229"/>
    <w:rsid w:val="008C439F"/>
    <w:rsid w:val="008D6AA2"/>
    <w:rsid w:val="008E4F9E"/>
    <w:rsid w:val="00974460"/>
    <w:rsid w:val="00983076"/>
    <w:rsid w:val="009D1888"/>
    <w:rsid w:val="00A03594"/>
    <w:rsid w:val="00A31B15"/>
    <w:rsid w:val="00A86CBD"/>
    <w:rsid w:val="00AB1F09"/>
    <w:rsid w:val="00AC6EF3"/>
    <w:rsid w:val="00B162A4"/>
    <w:rsid w:val="00B238C6"/>
    <w:rsid w:val="00B4079D"/>
    <w:rsid w:val="00BF27C6"/>
    <w:rsid w:val="00C31B26"/>
    <w:rsid w:val="00C96261"/>
    <w:rsid w:val="00CA0D58"/>
    <w:rsid w:val="00CB75D4"/>
    <w:rsid w:val="00D57D73"/>
    <w:rsid w:val="00D743A3"/>
    <w:rsid w:val="00D92B1F"/>
    <w:rsid w:val="00DD08F7"/>
    <w:rsid w:val="00DF798D"/>
    <w:rsid w:val="00E16EDF"/>
    <w:rsid w:val="00E23A98"/>
    <w:rsid w:val="00E41831"/>
    <w:rsid w:val="00E71DEA"/>
    <w:rsid w:val="00E83D12"/>
    <w:rsid w:val="00ED130F"/>
    <w:rsid w:val="00EF6B65"/>
    <w:rsid w:val="00F3059E"/>
    <w:rsid w:val="00F417F7"/>
    <w:rsid w:val="00F513A9"/>
    <w:rsid w:val="00F604E6"/>
    <w:rsid w:val="00F64945"/>
    <w:rsid w:val="00F67DCC"/>
    <w:rsid w:val="00F87DC7"/>
    <w:rsid w:val="00FE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90E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B238C6"/>
    <w:pPr>
      <w:spacing w:after="0" w:line="168" w:lineRule="auto"/>
    </w:pPr>
    <w:rPr>
      <w:rFonts w:asciiTheme="majorHAnsi" w:hAnsi="Avenir Next W1G Medium"/>
      <w:color w:val="FFFFFF" w:themeColor="background1"/>
      <w:spacing w:val="-30"/>
      <w:sz w:val="120"/>
      <w:szCs w:val="132"/>
    </w:rPr>
  </w:style>
  <w:style w:type="character" w:customStyle="1" w:styleId="TtuloCar">
    <w:name w:val="Título Car"/>
    <w:basedOn w:val="Fuentedeprrafopredeter"/>
    <w:link w:val="Ttulo"/>
    <w:uiPriority w:val="10"/>
    <w:rsid w:val="00B238C6"/>
    <w:rPr>
      <w:rFonts w:asciiTheme="majorHAnsi" w:eastAsia="Corbel" w:hAnsi="Avenir Next W1G Medium"/>
      <w:color w:val="FFFFFF" w:themeColor="background1"/>
      <w:spacing w:val="-30"/>
      <w:kern w:val="24"/>
      <w:sz w:val="120"/>
      <w:szCs w:val="132"/>
    </w:rPr>
  </w:style>
  <w:style w:type="paragraph" w:customStyle="1" w:styleId="Contacto">
    <w:name w:val="Contacto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Ttulo1Car">
    <w:name w:val="Título 1 Car"/>
    <w:basedOn w:val="Fuentedeprrafopredeter"/>
    <w:link w:val="Ttulo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nf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aconcuadrcula">
    <w:name w:val="Table Grid"/>
    <w:basedOn w:val="Tabla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18F4"/>
    <w:rPr>
      <w:color w:val="808080"/>
    </w:rPr>
  </w:style>
  <w:style w:type="paragraph" w:styleId="Sinespaciado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tuloCar">
    <w:name w:val="Subtítulo Car"/>
    <w:basedOn w:val="Fuentedeprrafopredeter"/>
    <w:link w:val="Subttulo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grafa">
    <w:name w:val="Biografía"/>
    <w:basedOn w:val="Normal"/>
    <w:qFormat/>
    <w:rsid w:val="00AB1F09"/>
    <w:rPr>
      <w:sz w:val="28"/>
    </w:rPr>
  </w:style>
  <w:style w:type="paragraph" w:styleId="Encabezado">
    <w:name w:val="header"/>
    <w:basedOn w:val="Normal"/>
    <w:link w:val="Encabezado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a">
    <w:name w:val="Nota"/>
    <w:basedOn w:val="Normal"/>
    <w:qFormat/>
    <w:rsid w:val="00AB1F09"/>
  </w:style>
  <w:style w:type="paragraph" w:customStyle="1" w:styleId="Lema">
    <w:name w:val="Lema"/>
    <w:basedOn w:val="Normal"/>
    <w:qFormat/>
    <w:rsid w:val="00AB1F0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4E"/>
    <w:rPr>
      <w:rFonts w:ascii="Segoe UI" w:eastAsia="Corbel" w:hAnsi="Segoe UI" w:cs="Segoe UI"/>
      <w:color w:val="000000" w:themeColor="text1"/>
      <w:kern w:val="24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83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google.com/get/noto/help/emoji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s/docs/Web/CSS/backdrop-filter" TargetMode="External"/><Relationship Id="rId7" Type="http://schemas.openxmlformats.org/officeDocument/2006/relationships/settings" Target="settings.xml"/><Relationship Id="rId12" Type="http://schemas.microsoft.com/office/2017/06/relationships/model3d" Target="media/model3d1.glb"/><Relationship Id="rId17" Type="http://schemas.openxmlformats.org/officeDocument/2006/relationships/hyperlink" Target="https://forums.asp.net/t/2038146.aspx?Need+to+set+CSS+based+on+Browse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s/docs/Web/CSS/backdrop-filter" TargetMode="External"/><Relationship Id="rId20" Type="http://schemas.openxmlformats.org/officeDocument/2006/relationships/hyperlink" Target="https://www.deviantart.com/reclusionshd/art/REOPENED-lol-ROBLOX-Font-2019-ReclusionsHD-65686013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ss-tricks.com/forums/topic/horizontal-scroll-bar-issue-with-web-site-cutting-off-when-you-scroll-righ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eviantart.com/reclusionshd/art/REOPENED-lol-ROBLOX-Font-2019-ReclusionsHD-656860139" TargetMode="External"/><Relationship Id="rId23" Type="http://schemas.openxmlformats.org/officeDocument/2006/relationships/hyperlink" Target="https://www.google.com/get/noto/help/emoji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s-tricks.com/forums/topic/horizontal-scroll-bar-issue-with-web-site-cutting-off-when-you-scroll-righ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forums.asp.net/t/2038146.aspx?Need+to+set+CSS+based+on+Brows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\AppData\Roaming\Microsoft\Templates\Curr&#237;culum%20v&#237;tae%20moderno%20con%20c&#243;digo%20QR.dotx" TargetMode="External"/></Relationship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241A91-661C-4850-A049-7ADB6F2C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 con código QR.dotx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2020-02-23T14:17:00Z</dcterms:created>
  <dcterms:modified xsi:type="dcterms:W3CDTF">2020-02-23T19:46:00Z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